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E6" w:rsidRPr="00AF39FA" w:rsidRDefault="002763D7" w:rsidP="00AF39FA">
      <w:pPr>
        <w:jc w:val="center"/>
        <w:rPr>
          <w:rFonts w:hint="eastAsia"/>
          <w:b/>
          <w:sz w:val="32"/>
          <w:szCs w:val="32"/>
        </w:rPr>
      </w:pPr>
      <w:proofErr w:type="gramStart"/>
      <w:r w:rsidRPr="00A86B0D">
        <w:rPr>
          <w:rFonts w:hint="eastAsia"/>
          <w:b/>
          <w:sz w:val="32"/>
          <w:szCs w:val="32"/>
        </w:rPr>
        <w:t>IT</w:t>
      </w:r>
      <w:proofErr w:type="gramEnd"/>
      <w:r w:rsidRPr="00A86B0D">
        <w:rPr>
          <w:rFonts w:hint="eastAsia"/>
          <w:b/>
          <w:sz w:val="32"/>
          <w:szCs w:val="32"/>
        </w:rPr>
        <w:t xml:space="preserve"> Road</w:t>
      </w:r>
    </w:p>
    <w:p w:rsidR="00CB73E6" w:rsidRDefault="00CB73E6">
      <w:pPr>
        <w:rPr>
          <w:rFonts w:hint="eastAsia"/>
        </w:rPr>
      </w:pPr>
    </w:p>
    <w:tbl>
      <w:tblPr>
        <w:tblpPr w:leftFromText="180" w:rightFromText="180" w:vertAnchor="text" w:horzAnchor="margin" w:tblpX="252" w:tblpY="237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3544"/>
        <w:gridCol w:w="3402"/>
      </w:tblGrid>
      <w:tr w:rsidR="00856AF7" w:rsidTr="006C072A">
        <w:trPr>
          <w:trHeight w:val="5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6C072A"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  <w:r>
              <w:rPr>
                <w:rFonts w:hint="eastAsia"/>
              </w:rPr>
              <w:t>版本日期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AF7" w:rsidTr="006C072A">
        <w:trPr>
          <w:trHeight w:val="45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A15743" w:rsidP="00D1758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DD2651" w:rsidP="00D1758C">
            <w:pPr>
              <w:jc w:val="center"/>
            </w:pPr>
            <w:r>
              <w:rPr>
                <w:rFonts w:hint="eastAsia"/>
              </w:rPr>
              <w:t>2014-03-13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1460E2" w:rsidP="00D1758C"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  <w:tr w:rsidR="00856AF7" w:rsidTr="006C072A">
        <w:trPr>
          <w:trHeight w:val="45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45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  <w:tr w:rsidR="00856AF7" w:rsidTr="006C072A">
        <w:trPr>
          <w:trHeight w:val="2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F7" w:rsidRDefault="00856AF7" w:rsidP="00D1758C"/>
        </w:tc>
      </w:tr>
    </w:tbl>
    <w:p w:rsidR="00CB73E6" w:rsidRDefault="00CB73E6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Pr="00DA2293" w:rsidRDefault="00D33932" w:rsidP="00DA2293">
      <w:pPr>
        <w:jc w:val="center"/>
        <w:rPr>
          <w:rFonts w:hint="eastAsia"/>
          <w:b/>
          <w:sz w:val="32"/>
          <w:szCs w:val="32"/>
        </w:rPr>
      </w:pPr>
      <w:r w:rsidRPr="00DA2293">
        <w:rPr>
          <w:rFonts w:hint="eastAsia"/>
          <w:b/>
          <w:sz w:val="32"/>
          <w:szCs w:val="32"/>
        </w:rPr>
        <w:lastRenderedPageBreak/>
        <w:t>目录</w:t>
      </w:r>
    </w:p>
    <w:p w:rsidR="00F17321" w:rsidRDefault="00F1732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2486217" w:history="1">
        <w:r w:rsidRPr="00545F5C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计算机知识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18" w:history="1">
        <w:r w:rsidRPr="00545F5C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编译原理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19" w:history="1">
        <w:r w:rsidRPr="00545F5C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计算机网络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20" w:history="1">
        <w:r w:rsidRPr="00545F5C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21" w:history="1">
        <w:r w:rsidRPr="00545F5C">
          <w:rPr>
            <w:rStyle w:val="a8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算法原理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22" w:history="1">
        <w:r w:rsidRPr="00545F5C">
          <w:rPr>
            <w:rStyle w:val="a8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软件工程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23" w:history="1">
        <w:r w:rsidRPr="00545F5C">
          <w:rPr>
            <w:rStyle w:val="a8"/>
            <w:noProof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软件测试原理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486224" w:history="1">
        <w:r w:rsidRPr="00545F5C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Web</w:t>
        </w:r>
        <w:r w:rsidRPr="00545F5C">
          <w:rPr>
            <w:rStyle w:val="a8"/>
            <w:rFonts w:hint="eastAsia"/>
            <w:noProof/>
          </w:rPr>
          <w:t>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25" w:history="1">
        <w:r w:rsidRPr="00545F5C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编程知识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26" w:history="1">
        <w:r w:rsidRPr="00545F5C">
          <w:rPr>
            <w:rStyle w:val="a8"/>
            <w:noProof/>
          </w:rPr>
          <w:t>2.1.1.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数据结构</w:t>
        </w:r>
        <w:r w:rsidRPr="00545F5C">
          <w:rPr>
            <w:rStyle w:val="a8"/>
            <w:noProof/>
          </w:rPr>
          <w:t>/MVC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27" w:history="1">
        <w:r w:rsidRPr="00545F5C">
          <w:rPr>
            <w:rStyle w:val="a8"/>
            <w:noProof/>
          </w:rPr>
          <w:t>2.1.2.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面向对象</w:t>
        </w:r>
        <w:r w:rsidRPr="00545F5C">
          <w:rPr>
            <w:rStyle w:val="a8"/>
            <w:noProof/>
          </w:rPr>
          <w:t>/</w:t>
        </w:r>
        <w:r w:rsidRPr="00545F5C">
          <w:rPr>
            <w:rStyle w:val="a8"/>
            <w:rFonts w:hint="eastAsia"/>
            <w:noProof/>
          </w:rPr>
          <w:t>切面编程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28" w:history="1">
        <w:r w:rsidRPr="00545F5C">
          <w:rPr>
            <w:rStyle w:val="a8"/>
            <w:noProof/>
          </w:rPr>
          <w:t>2.1.3.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函数式编程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29" w:history="1">
        <w:r w:rsidRPr="00545F5C">
          <w:rPr>
            <w:rStyle w:val="a8"/>
            <w:noProof/>
          </w:rPr>
          <w:t>2.1.4.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JavaScript</w:t>
        </w:r>
        <w:r w:rsidRPr="00545F5C">
          <w:rPr>
            <w:rStyle w:val="a8"/>
            <w:rFonts w:hint="eastAsia"/>
            <w:noProof/>
          </w:rPr>
          <w:t>设计模式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30" w:history="1">
        <w:r w:rsidRPr="00545F5C">
          <w:rPr>
            <w:rStyle w:val="a8"/>
            <w:noProof/>
          </w:rPr>
          <w:t>2.1.5.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JavaScript</w:t>
        </w:r>
        <w:r w:rsidRPr="00545F5C">
          <w:rPr>
            <w:rStyle w:val="a8"/>
            <w:rFonts w:hint="eastAsia"/>
            <w:noProof/>
          </w:rPr>
          <w:t>编程模式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31" w:history="1">
        <w:r w:rsidRPr="00545F5C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前端标准</w:t>
        </w:r>
        <w:r w:rsidRPr="00545F5C">
          <w:rPr>
            <w:rStyle w:val="a8"/>
            <w:noProof/>
          </w:rPr>
          <w:t>/</w:t>
        </w:r>
        <w:r w:rsidRPr="00545F5C">
          <w:rPr>
            <w:rStyle w:val="a8"/>
            <w:rFonts w:hint="eastAsia"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486232" w:history="1">
        <w:r w:rsidRPr="00545F5C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Web</w:t>
        </w:r>
        <w:r w:rsidRPr="00545F5C">
          <w:rPr>
            <w:rStyle w:val="a8"/>
            <w:rFonts w:hint="eastAsia"/>
            <w:noProof/>
          </w:rPr>
          <w:t>后端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2486233" w:history="1">
        <w:r w:rsidRPr="00545F5C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项目管理</w:t>
        </w:r>
        <w:r w:rsidRPr="00545F5C">
          <w:rPr>
            <w:rStyle w:val="a8"/>
            <w:noProof/>
          </w:rPr>
          <w:t>(Project Management)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34" w:history="1">
        <w:r w:rsidRPr="00545F5C">
          <w:rPr>
            <w:rStyle w:val="a8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软考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35" w:history="1">
        <w:r w:rsidRPr="00545F5C">
          <w:rPr>
            <w:rStyle w:val="a8"/>
            <w:noProof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系统集成项目管理工程师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36" w:history="1">
        <w:r w:rsidRPr="00545F5C">
          <w:rPr>
            <w:rStyle w:val="a8"/>
            <w:noProof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信息系统项目管理师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37" w:history="1">
        <w:r w:rsidRPr="00545F5C">
          <w:rPr>
            <w:rStyle w:val="a8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38" w:history="1">
        <w:r w:rsidRPr="00545F5C">
          <w:rPr>
            <w:rStyle w:val="a8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团队任务管理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39" w:history="1">
        <w:r w:rsidRPr="00545F5C">
          <w:rPr>
            <w:rStyle w:val="a8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图形设计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40" w:history="1">
        <w:r w:rsidRPr="00545F5C">
          <w:rPr>
            <w:rStyle w:val="a8"/>
            <w:noProof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原型设计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41" w:history="1">
        <w:r w:rsidRPr="00545F5C">
          <w:rPr>
            <w:rStyle w:val="a8"/>
            <w:noProof/>
          </w:rPr>
          <w:t>4.2.4.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数据库建模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42" w:history="1">
        <w:r w:rsidRPr="00545F5C">
          <w:rPr>
            <w:rStyle w:val="a8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43" w:history="1">
        <w:r w:rsidRPr="00545F5C">
          <w:rPr>
            <w:rStyle w:val="a8"/>
            <w:noProof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技术文档规范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44" w:history="1">
        <w:r w:rsidRPr="00545F5C">
          <w:rPr>
            <w:rStyle w:val="a8"/>
            <w:noProof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数据库规范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45" w:history="1">
        <w:r w:rsidRPr="00545F5C">
          <w:rPr>
            <w:rStyle w:val="a8"/>
            <w:noProof/>
          </w:rPr>
          <w:t>4.3.3.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JavaScript</w:t>
        </w:r>
        <w:r w:rsidRPr="00545F5C">
          <w:rPr>
            <w:rStyle w:val="a8"/>
            <w:rFonts w:hint="eastAsia"/>
            <w:noProof/>
          </w:rPr>
          <w:t>编程规范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46" w:history="1">
        <w:r w:rsidRPr="00545F5C">
          <w:rPr>
            <w:rStyle w:val="a8"/>
            <w:noProof/>
          </w:rPr>
          <w:t>4.3.4.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Java</w:t>
        </w:r>
        <w:r w:rsidRPr="00545F5C">
          <w:rPr>
            <w:rStyle w:val="a8"/>
            <w:rFonts w:hint="eastAsia"/>
            <w:noProof/>
          </w:rPr>
          <w:t>编程规范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47" w:history="1">
        <w:r w:rsidRPr="00545F5C">
          <w:rPr>
            <w:rStyle w:val="a8"/>
            <w:noProof/>
          </w:rPr>
          <w:t>4.3.5.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Java</w:t>
        </w:r>
        <w:r w:rsidRPr="00545F5C">
          <w:rPr>
            <w:rStyle w:val="a8"/>
            <w:rFonts w:hint="eastAsia"/>
            <w:noProof/>
          </w:rPr>
          <w:t>代码格式化规范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48" w:history="1">
        <w:r w:rsidRPr="00545F5C">
          <w:rPr>
            <w:rStyle w:val="a8"/>
            <w:noProof/>
          </w:rPr>
          <w:t>4.3.6.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Javadoc</w:t>
        </w:r>
        <w:r w:rsidRPr="00545F5C">
          <w:rPr>
            <w:rStyle w:val="a8"/>
            <w:rFonts w:hint="eastAsia"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49" w:history="1">
        <w:r w:rsidRPr="00545F5C">
          <w:rPr>
            <w:rStyle w:val="a8"/>
            <w:noProof/>
          </w:rPr>
          <w:t>4.3.7.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CheckStyle</w:t>
        </w:r>
        <w:r w:rsidRPr="00545F5C">
          <w:rPr>
            <w:rStyle w:val="a8"/>
            <w:rFonts w:hint="eastAsia"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2486250" w:history="1">
        <w:r w:rsidRPr="00545F5C">
          <w:rPr>
            <w:rStyle w:val="a8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文档清单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51" w:history="1">
        <w:r w:rsidRPr="00545F5C">
          <w:rPr>
            <w:rStyle w:val="a8"/>
            <w:noProof/>
          </w:rPr>
          <w:t>4.4.1.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01 </w:t>
        </w:r>
        <w:r w:rsidRPr="00545F5C">
          <w:rPr>
            <w:rStyle w:val="a8"/>
            <w:rFonts w:hint="eastAsia"/>
            <w:noProof/>
          </w:rPr>
          <w:t>项目计划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52" w:history="1">
        <w:r w:rsidRPr="00545F5C">
          <w:rPr>
            <w:rStyle w:val="a8"/>
            <w:noProof/>
          </w:rPr>
          <w:t>4.4.2.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02 </w:t>
        </w:r>
        <w:r w:rsidRPr="00545F5C">
          <w:rPr>
            <w:rStyle w:val="a8"/>
            <w:rFonts w:hint="eastAsia"/>
            <w:noProof/>
          </w:rPr>
          <w:t>项目任务</w:t>
        </w:r>
        <w:r w:rsidRPr="00545F5C">
          <w:rPr>
            <w:rStyle w:val="a8"/>
            <w:noProof/>
          </w:rPr>
          <w:t>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53" w:history="1">
        <w:r w:rsidRPr="00545F5C">
          <w:rPr>
            <w:rStyle w:val="a8"/>
            <w:noProof/>
          </w:rPr>
          <w:t>4.4.3.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03 </w:t>
        </w:r>
        <w:r w:rsidRPr="00545F5C">
          <w:rPr>
            <w:rStyle w:val="a8"/>
            <w:rFonts w:hint="eastAsia"/>
            <w:noProof/>
          </w:rPr>
          <w:t>项目报告</w:t>
        </w:r>
        <w:r w:rsidRPr="00545F5C">
          <w:rPr>
            <w:rStyle w:val="a8"/>
            <w:noProof/>
          </w:rPr>
          <w:t>PR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54" w:history="1">
        <w:r w:rsidRPr="00545F5C">
          <w:rPr>
            <w:rStyle w:val="a8"/>
            <w:noProof/>
          </w:rPr>
          <w:t>4.4.4.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04 QA</w:t>
        </w:r>
        <w:r w:rsidRPr="00545F5C">
          <w:rPr>
            <w:rStyle w:val="a8"/>
            <w:rFonts w:hint="eastAsia"/>
            <w:noProof/>
          </w:rPr>
          <w:t>报告</w:t>
        </w:r>
        <w:r w:rsidRPr="00545F5C">
          <w:rPr>
            <w:rStyle w:val="a8"/>
            <w:noProof/>
          </w:rPr>
          <w:t>QAR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55" w:history="1">
        <w:r w:rsidRPr="00545F5C">
          <w:rPr>
            <w:rStyle w:val="a8"/>
            <w:noProof/>
          </w:rPr>
          <w:t>4.4.5.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05 </w:t>
        </w:r>
        <w:r w:rsidRPr="00545F5C">
          <w:rPr>
            <w:rStyle w:val="a8"/>
            <w:rFonts w:hint="eastAsia"/>
            <w:noProof/>
          </w:rPr>
          <w:t>评审记录</w:t>
        </w:r>
        <w:r w:rsidRPr="00545F5C">
          <w:rPr>
            <w:rStyle w:val="a8"/>
            <w:noProof/>
          </w:rPr>
          <w:t>RR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56" w:history="1">
        <w:r w:rsidRPr="00545F5C">
          <w:rPr>
            <w:rStyle w:val="a8"/>
            <w:noProof/>
          </w:rPr>
          <w:t>4.4.6.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06 </w:t>
        </w:r>
        <w:r w:rsidRPr="00545F5C">
          <w:rPr>
            <w:rStyle w:val="a8"/>
            <w:rFonts w:hint="eastAsia"/>
            <w:noProof/>
          </w:rPr>
          <w:t>项目会议纪要</w:t>
        </w:r>
        <w:r w:rsidRPr="00545F5C">
          <w:rPr>
            <w:rStyle w:val="a8"/>
            <w:noProof/>
          </w:rPr>
          <w:t>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57" w:history="1">
        <w:r w:rsidRPr="00545F5C">
          <w:rPr>
            <w:rStyle w:val="a8"/>
            <w:noProof/>
          </w:rPr>
          <w:t>4.4.7.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07 </w:t>
        </w:r>
        <w:r w:rsidRPr="00545F5C">
          <w:rPr>
            <w:rStyle w:val="a8"/>
            <w:rFonts w:hint="eastAsia"/>
            <w:noProof/>
          </w:rPr>
          <w:t>需求档案</w:t>
        </w:r>
        <w:r w:rsidRPr="00545F5C">
          <w:rPr>
            <w:rStyle w:val="a8"/>
            <w:noProof/>
          </w:rPr>
          <w:t>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58" w:history="1">
        <w:r w:rsidRPr="00545F5C">
          <w:rPr>
            <w:rStyle w:val="a8"/>
            <w:noProof/>
          </w:rPr>
          <w:t>4.4.8.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08 </w:t>
        </w:r>
        <w:r w:rsidRPr="00545F5C">
          <w:rPr>
            <w:rStyle w:val="a8"/>
            <w:rFonts w:hint="eastAsia"/>
            <w:noProof/>
          </w:rPr>
          <w:t>设计档案</w:t>
        </w:r>
        <w:r w:rsidRPr="00545F5C">
          <w:rPr>
            <w:rStyle w:val="a8"/>
            <w:noProof/>
          </w:rPr>
          <w:t>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59" w:history="1">
        <w:r w:rsidRPr="00545F5C">
          <w:rPr>
            <w:rStyle w:val="a8"/>
            <w:noProof/>
          </w:rPr>
          <w:t>4.4.9.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09</w:t>
        </w:r>
        <w:r w:rsidRPr="00545F5C">
          <w:rPr>
            <w:rStyle w:val="a8"/>
            <w:rFonts w:hint="eastAsia"/>
            <w:noProof/>
          </w:rPr>
          <w:t>代码档案</w:t>
        </w:r>
        <w:r w:rsidRPr="00545F5C">
          <w:rPr>
            <w:rStyle w:val="a8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60" w:history="1">
        <w:r w:rsidRPr="00545F5C">
          <w:rPr>
            <w:rStyle w:val="a8"/>
            <w:noProof/>
          </w:rPr>
          <w:t>4.4.10.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>10</w:t>
        </w:r>
        <w:r w:rsidRPr="00545F5C">
          <w:rPr>
            <w:rStyle w:val="a8"/>
            <w:rFonts w:hint="eastAsia"/>
            <w:noProof/>
          </w:rPr>
          <w:t>测试档案</w:t>
        </w:r>
        <w:r w:rsidRPr="00545F5C">
          <w:rPr>
            <w:rStyle w:val="a8"/>
            <w:noProof/>
          </w:rPr>
          <w:t>TD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61" w:history="1">
        <w:r w:rsidRPr="00545F5C">
          <w:rPr>
            <w:rStyle w:val="a8"/>
            <w:noProof/>
          </w:rPr>
          <w:t>4.4.11.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11 </w:t>
        </w:r>
        <w:r w:rsidRPr="00545F5C">
          <w:rPr>
            <w:rStyle w:val="a8"/>
            <w:rFonts w:hint="eastAsia"/>
            <w:noProof/>
          </w:rPr>
          <w:t>软件说明书和手册</w:t>
        </w:r>
        <w:r w:rsidRPr="00545F5C">
          <w:rPr>
            <w:rStyle w:val="a8"/>
            <w:noProof/>
          </w:rPr>
          <w:t>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62" w:history="1">
        <w:r w:rsidRPr="00545F5C">
          <w:rPr>
            <w:rStyle w:val="a8"/>
            <w:noProof/>
          </w:rPr>
          <w:t>4.4.12.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12 </w:t>
        </w:r>
        <w:r w:rsidRPr="00545F5C">
          <w:rPr>
            <w:rStyle w:val="a8"/>
            <w:rFonts w:hint="eastAsia"/>
            <w:noProof/>
          </w:rPr>
          <w:t>实施维护档案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63" w:history="1">
        <w:r w:rsidRPr="00545F5C">
          <w:rPr>
            <w:rStyle w:val="a8"/>
            <w:noProof/>
          </w:rPr>
          <w:t>4.4.13.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noProof/>
          </w:rPr>
          <w:t xml:space="preserve">99 </w:t>
        </w:r>
        <w:r w:rsidRPr="00545F5C">
          <w:rPr>
            <w:rStyle w:val="a8"/>
            <w:rFonts w:hint="eastAsia"/>
            <w:noProof/>
          </w:rPr>
          <w:t>其他</w:t>
        </w:r>
        <w:r w:rsidRPr="00545F5C">
          <w:rPr>
            <w:rStyle w:val="a8"/>
            <w:noProof/>
          </w:rPr>
          <w:t>OTHER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64" w:history="1">
        <w:r w:rsidRPr="00545F5C">
          <w:rPr>
            <w:rStyle w:val="a8"/>
            <w:noProof/>
          </w:rPr>
          <w:t>4.4.14.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规章制度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321" w:rsidRDefault="00F17321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82486265" w:history="1">
        <w:r w:rsidRPr="00545F5C">
          <w:rPr>
            <w:rStyle w:val="a8"/>
            <w:noProof/>
          </w:rPr>
          <w:t>4.4.15.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45F5C">
          <w:rPr>
            <w:rStyle w:val="a8"/>
            <w:rFonts w:hint="eastAsia"/>
            <w:noProof/>
          </w:rPr>
          <w:t>项目资料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_Toc382486265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4085B" w:rsidRDefault="00F17321">
      <w:pPr>
        <w:rPr>
          <w:rFonts w:hint="eastAsia"/>
        </w:rPr>
      </w:pPr>
      <w:r>
        <w:fldChar w:fldCharType="end"/>
      </w: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F4085B" w:rsidRDefault="00F4085B">
      <w:pPr>
        <w:rPr>
          <w:rFonts w:hint="eastAsia"/>
        </w:rPr>
      </w:pPr>
    </w:p>
    <w:p w:rsidR="00450003" w:rsidRDefault="00450003">
      <w:pPr>
        <w:rPr>
          <w:rFonts w:hint="eastAsia"/>
        </w:rPr>
      </w:pPr>
    </w:p>
    <w:p w:rsidR="00450003" w:rsidRDefault="00450003" w:rsidP="00450003">
      <w:pPr>
        <w:pStyle w:val="1"/>
        <w:rPr>
          <w:rFonts w:hint="eastAsia"/>
        </w:rPr>
      </w:pPr>
      <w:bookmarkStart w:id="0" w:name="_Toc382486217"/>
      <w:r>
        <w:rPr>
          <w:rFonts w:hint="eastAsia"/>
        </w:rPr>
        <w:lastRenderedPageBreak/>
        <w:t>计算机知识</w:t>
      </w:r>
      <w:bookmarkEnd w:id="0"/>
    </w:p>
    <w:p w:rsidR="00450003" w:rsidRDefault="00503691" w:rsidP="0016088D">
      <w:pPr>
        <w:pStyle w:val="2"/>
        <w:rPr>
          <w:rFonts w:hint="eastAsia"/>
        </w:rPr>
      </w:pPr>
      <w:bookmarkStart w:id="1" w:name="_Toc382486218"/>
      <w:r>
        <w:rPr>
          <w:rFonts w:hint="eastAsia"/>
        </w:rPr>
        <w:t>编译原理</w:t>
      </w:r>
      <w:bookmarkEnd w:id="1"/>
    </w:p>
    <w:p w:rsidR="00503691" w:rsidRDefault="00503691" w:rsidP="0016088D">
      <w:pPr>
        <w:pStyle w:val="2"/>
        <w:rPr>
          <w:rFonts w:hint="eastAsia"/>
        </w:rPr>
      </w:pPr>
      <w:bookmarkStart w:id="2" w:name="_Toc382486219"/>
      <w:r>
        <w:rPr>
          <w:rFonts w:hint="eastAsia"/>
        </w:rPr>
        <w:t>计算机网络</w:t>
      </w:r>
      <w:bookmarkEnd w:id="2"/>
    </w:p>
    <w:p w:rsidR="00503691" w:rsidRDefault="00503691" w:rsidP="0016088D">
      <w:pPr>
        <w:pStyle w:val="2"/>
        <w:rPr>
          <w:rFonts w:hint="eastAsia"/>
        </w:rPr>
      </w:pPr>
      <w:bookmarkStart w:id="3" w:name="_Toc382486220"/>
      <w:r>
        <w:rPr>
          <w:rFonts w:hint="eastAsia"/>
        </w:rPr>
        <w:t>操作系统</w:t>
      </w:r>
      <w:bookmarkEnd w:id="3"/>
    </w:p>
    <w:p w:rsidR="00503691" w:rsidRDefault="00503691" w:rsidP="0016088D">
      <w:pPr>
        <w:pStyle w:val="2"/>
        <w:rPr>
          <w:rFonts w:hint="eastAsia"/>
        </w:rPr>
      </w:pPr>
      <w:bookmarkStart w:id="4" w:name="_Toc382486221"/>
      <w:r>
        <w:rPr>
          <w:rFonts w:hint="eastAsia"/>
        </w:rPr>
        <w:t>算法原理</w:t>
      </w:r>
      <w:bookmarkEnd w:id="4"/>
    </w:p>
    <w:p w:rsidR="00795403" w:rsidRDefault="00795403" w:rsidP="00F458B4">
      <w:pPr>
        <w:pStyle w:val="2"/>
        <w:rPr>
          <w:rFonts w:hint="eastAsia"/>
        </w:rPr>
      </w:pPr>
      <w:r>
        <w:rPr>
          <w:rFonts w:hint="eastAsia"/>
        </w:rPr>
        <w:t>数据结构</w:t>
      </w:r>
    </w:p>
    <w:p w:rsidR="004A0302" w:rsidRPr="004A0302" w:rsidRDefault="004A0302" w:rsidP="00E072DE">
      <w:pPr>
        <w:pStyle w:val="2"/>
        <w:rPr>
          <w:rFonts w:hint="eastAsia"/>
        </w:rPr>
      </w:pPr>
      <w:r>
        <w:rPr>
          <w:rFonts w:hint="eastAsia"/>
        </w:rPr>
        <w:t>面向对象</w:t>
      </w:r>
    </w:p>
    <w:p w:rsidR="00503691" w:rsidRDefault="00503691" w:rsidP="0016088D">
      <w:pPr>
        <w:pStyle w:val="2"/>
        <w:rPr>
          <w:rFonts w:hint="eastAsia"/>
        </w:rPr>
      </w:pPr>
      <w:bookmarkStart w:id="5" w:name="_Toc382486222"/>
      <w:r>
        <w:rPr>
          <w:rFonts w:hint="eastAsia"/>
        </w:rPr>
        <w:t>软件工程</w:t>
      </w:r>
      <w:bookmarkEnd w:id="5"/>
    </w:p>
    <w:p w:rsidR="00503691" w:rsidRDefault="00503691" w:rsidP="0016088D">
      <w:pPr>
        <w:pStyle w:val="2"/>
        <w:rPr>
          <w:rFonts w:hint="eastAsia"/>
        </w:rPr>
      </w:pPr>
      <w:bookmarkStart w:id="6" w:name="_Toc382486223"/>
      <w:r>
        <w:rPr>
          <w:rFonts w:hint="eastAsia"/>
        </w:rPr>
        <w:t>软件测试原理</w:t>
      </w:r>
      <w:bookmarkEnd w:id="6"/>
    </w:p>
    <w:p w:rsidR="00F4085B" w:rsidRDefault="003B5D76" w:rsidP="00423336">
      <w:pPr>
        <w:pStyle w:val="1"/>
        <w:rPr>
          <w:rFonts w:hint="eastAsia"/>
        </w:rPr>
      </w:pPr>
      <w:bookmarkStart w:id="7" w:name="_Toc382486224"/>
      <w:r>
        <w:rPr>
          <w:rFonts w:hint="eastAsia"/>
        </w:rPr>
        <w:t>Web</w:t>
      </w:r>
      <w:r w:rsidR="009B7EAA">
        <w:rPr>
          <w:rFonts w:hint="eastAsia"/>
        </w:rPr>
        <w:t>前端</w:t>
      </w:r>
      <w:bookmarkEnd w:id="7"/>
    </w:p>
    <w:p w:rsidR="00263AD2" w:rsidRPr="00263AD2" w:rsidRDefault="00C07047" w:rsidP="0099076A">
      <w:pPr>
        <w:pStyle w:val="2"/>
        <w:rPr>
          <w:rFonts w:hint="eastAsia"/>
        </w:rPr>
      </w:pPr>
      <w:r>
        <w:rPr>
          <w:rFonts w:hint="eastAsia"/>
        </w:rPr>
        <w:t>前端</w:t>
      </w:r>
      <w:r w:rsidR="00296008">
        <w:rPr>
          <w:rFonts w:hint="eastAsia"/>
        </w:rPr>
        <w:t>核心</w:t>
      </w:r>
      <w:r w:rsidR="00DE02C2">
        <w:rPr>
          <w:rFonts w:hint="eastAsia"/>
        </w:rPr>
        <w:t>技术</w:t>
      </w:r>
    </w:p>
    <w:p w:rsidR="00EB1189" w:rsidRDefault="00421E0A" w:rsidP="0099076A">
      <w:pPr>
        <w:pStyle w:val="3"/>
        <w:rPr>
          <w:rFonts w:hint="eastAsia"/>
        </w:rPr>
      </w:pPr>
      <w:r>
        <w:rPr>
          <w:rFonts w:hint="eastAsia"/>
        </w:rPr>
        <w:t>HTML</w:t>
      </w:r>
    </w:p>
    <w:p w:rsidR="00EB1189" w:rsidRDefault="00EB1189" w:rsidP="0099076A">
      <w:pPr>
        <w:pStyle w:val="3"/>
        <w:rPr>
          <w:rFonts w:hint="eastAsia"/>
        </w:rPr>
      </w:pPr>
      <w:r>
        <w:rPr>
          <w:rFonts w:hint="eastAsia"/>
        </w:rPr>
        <w:t>CSS</w:t>
      </w:r>
    </w:p>
    <w:p w:rsidR="00EB1189" w:rsidRDefault="00EB1189" w:rsidP="0099076A">
      <w:pPr>
        <w:pStyle w:val="3"/>
        <w:rPr>
          <w:rFonts w:hint="eastAsia"/>
        </w:rPr>
      </w:pPr>
      <w:r>
        <w:rPr>
          <w:rFonts w:hint="eastAsia"/>
        </w:rPr>
        <w:t>JS</w:t>
      </w:r>
    </w:p>
    <w:p w:rsidR="00EB1189" w:rsidRDefault="00EB1189" w:rsidP="0099076A">
      <w:pPr>
        <w:pStyle w:val="3"/>
        <w:rPr>
          <w:rFonts w:hint="eastAsia"/>
        </w:rPr>
      </w:pPr>
      <w:r>
        <w:rPr>
          <w:rFonts w:hint="eastAsia"/>
        </w:rPr>
        <w:t>XML</w:t>
      </w:r>
    </w:p>
    <w:p w:rsidR="00EB1189" w:rsidRDefault="00EB1189" w:rsidP="0099076A">
      <w:pPr>
        <w:pStyle w:val="3"/>
        <w:rPr>
          <w:rFonts w:hint="eastAsia"/>
        </w:rPr>
      </w:pPr>
      <w:r>
        <w:rPr>
          <w:rFonts w:hint="eastAsia"/>
        </w:rPr>
        <w:t>AJAX</w:t>
      </w:r>
    </w:p>
    <w:p w:rsidR="00493E59" w:rsidRDefault="00493E59" w:rsidP="0099076A">
      <w:pPr>
        <w:pStyle w:val="2"/>
        <w:rPr>
          <w:rFonts w:hint="eastAsia"/>
        </w:rPr>
      </w:pPr>
      <w:r>
        <w:rPr>
          <w:rFonts w:hint="eastAsia"/>
        </w:rPr>
        <w:t>前端框架</w:t>
      </w:r>
    </w:p>
    <w:p w:rsidR="00977587" w:rsidRDefault="00977587" w:rsidP="0099076A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JQuery</w:t>
      </w:r>
      <w:proofErr w:type="spellEnd"/>
    </w:p>
    <w:p w:rsidR="00977587" w:rsidRDefault="00977587" w:rsidP="0099076A">
      <w:pPr>
        <w:pStyle w:val="3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</w:p>
    <w:p w:rsidR="00977587" w:rsidRDefault="00977587" w:rsidP="0099076A">
      <w:pPr>
        <w:pStyle w:val="3"/>
        <w:rPr>
          <w:rFonts w:hint="eastAsia"/>
        </w:rPr>
      </w:pPr>
      <w:r>
        <w:rPr>
          <w:rFonts w:hint="eastAsia"/>
        </w:rPr>
        <w:t>YUI</w:t>
      </w:r>
    </w:p>
    <w:p w:rsidR="00977587" w:rsidRDefault="00977587" w:rsidP="0099076A">
      <w:pPr>
        <w:pStyle w:val="3"/>
        <w:rPr>
          <w:rFonts w:hint="eastAsia"/>
        </w:rPr>
      </w:pPr>
      <w:proofErr w:type="spellStart"/>
      <w:r>
        <w:rPr>
          <w:rFonts w:hint="eastAsia"/>
        </w:rPr>
        <w:t>ExtJS</w:t>
      </w:r>
      <w:proofErr w:type="spellEnd"/>
    </w:p>
    <w:p w:rsidR="00493E59" w:rsidRDefault="00977587" w:rsidP="0099076A">
      <w:pPr>
        <w:pStyle w:val="3"/>
        <w:rPr>
          <w:rFonts w:hint="eastAsia"/>
        </w:rPr>
      </w:pPr>
      <w:proofErr w:type="spellStart"/>
      <w:r>
        <w:rPr>
          <w:rFonts w:hint="eastAsia"/>
        </w:rPr>
        <w:t>QUnit</w:t>
      </w:r>
      <w:proofErr w:type="spellEnd"/>
    </w:p>
    <w:p w:rsidR="003B2E31" w:rsidRPr="003B2E31" w:rsidRDefault="003B2E31" w:rsidP="003B2E31">
      <w:pPr>
        <w:pStyle w:val="3"/>
        <w:rPr>
          <w:rFonts w:hint="eastAsia"/>
        </w:rPr>
      </w:pPr>
      <w:r>
        <w:rPr>
          <w:rFonts w:hint="eastAsia"/>
        </w:rPr>
        <w:t>D3</w:t>
      </w:r>
    </w:p>
    <w:p w:rsidR="00BF6A6A" w:rsidRDefault="0040314E" w:rsidP="00D479E5">
      <w:pPr>
        <w:pStyle w:val="2"/>
        <w:rPr>
          <w:rFonts w:hint="eastAsia"/>
        </w:rPr>
      </w:pPr>
      <w:bookmarkStart w:id="8" w:name="_Toc382486231"/>
      <w:r>
        <w:rPr>
          <w:rFonts w:hint="eastAsia"/>
        </w:rPr>
        <w:t>前端标准</w:t>
      </w:r>
      <w:r>
        <w:rPr>
          <w:rFonts w:hint="eastAsia"/>
        </w:rPr>
        <w:t>/</w:t>
      </w:r>
      <w:r>
        <w:rPr>
          <w:rFonts w:hint="eastAsia"/>
        </w:rPr>
        <w:t>规范</w:t>
      </w:r>
      <w:bookmarkEnd w:id="8"/>
    </w:p>
    <w:p w:rsidR="00BF6A6A" w:rsidRDefault="00237B7E" w:rsidP="005A4738">
      <w:pPr>
        <w:pStyle w:val="3"/>
        <w:rPr>
          <w:rFonts w:hint="eastAsia"/>
        </w:rPr>
      </w:pPr>
      <w:r>
        <w:rPr>
          <w:rFonts w:hint="eastAsia"/>
        </w:rPr>
        <w:t>W3C/DOM/BOM/XHTML/XML/JSON/JSONP</w:t>
      </w:r>
    </w:p>
    <w:p w:rsidR="00237B7E" w:rsidRDefault="00237B7E" w:rsidP="005A4738">
      <w:pPr>
        <w:pStyle w:val="3"/>
        <w:rPr>
          <w:rFonts w:hint="eastAsia"/>
        </w:rPr>
      </w:pPr>
      <w:r>
        <w:rPr>
          <w:rFonts w:hint="eastAsia"/>
        </w:rPr>
        <w:t>HTML5/CSS3</w:t>
      </w:r>
    </w:p>
    <w:p w:rsidR="00A6304F" w:rsidRDefault="00A6304F" w:rsidP="005A4738">
      <w:pPr>
        <w:pStyle w:val="3"/>
        <w:rPr>
          <w:rFonts w:hint="eastAsia"/>
        </w:rPr>
      </w:pPr>
      <w:r>
        <w:rPr>
          <w:rFonts w:hint="eastAsia"/>
        </w:rPr>
        <w:t>ECMAScript3</w:t>
      </w:r>
    </w:p>
    <w:p w:rsidR="00BB18C2" w:rsidRDefault="00002896" w:rsidP="005A4738">
      <w:pPr>
        <w:pStyle w:val="3"/>
        <w:rPr>
          <w:rFonts w:hint="eastAsia"/>
        </w:rPr>
      </w:pP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/AMD</w:t>
      </w:r>
    </w:p>
    <w:p w:rsidR="00002896" w:rsidRDefault="00002896" w:rsidP="005A4738">
      <w:pPr>
        <w:pStyle w:val="3"/>
        <w:rPr>
          <w:rFonts w:hint="eastAsia"/>
        </w:rPr>
      </w:pPr>
      <w:r>
        <w:rPr>
          <w:rFonts w:hint="eastAsia"/>
        </w:rPr>
        <w:t>HTTP1.1</w:t>
      </w:r>
    </w:p>
    <w:p w:rsidR="00BB18C2" w:rsidRDefault="0099076A" w:rsidP="00B5598E">
      <w:pPr>
        <w:pStyle w:val="2"/>
        <w:rPr>
          <w:rFonts w:hint="eastAsia"/>
        </w:rPr>
      </w:pPr>
      <w:r>
        <w:rPr>
          <w:rFonts w:hint="eastAsia"/>
        </w:rPr>
        <w:t>开发工具</w:t>
      </w:r>
    </w:p>
    <w:p w:rsidR="0043395C" w:rsidRDefault="0043395C" w:rsidP="005A3CED">
      <w:pPr>
        <w:pStyle w:val="3"/>
        <w:rPr>
          <w:rFonts w:hint="eastAsia"/>
        </w:rPr>
      </w:pPr>
      <w:r>
        <w:rPr>
          <w:rFonts w:hint="eastAsia"/>
        </w:rPr>
        <w:t>VIM</w:t>
      </w:r>
    </w:p>
    <w:p w:rsidR="0043395C" w:rsidRDefault="0043395C" w:rsidP="005A3CED">
      <w:pPr>
        <w:pStyle w:val="3"/>
        <w:rPr>
          <w:rFonts w:hint="eastAsia"/>
        </w:rPr>
      </w:pPr>
      <w:r>
        <w:rPr>
          <w:rFonts w:hint="eastAsia"/>
        </w:rPr>
        <w:t>Notepad</w:t>
      </w:r>
    </w:p>
    <w:p w:rsidR="0043395C" w:rsidRPr="0043395C" w:rsidRDefault="0043395C" w:rsidP="005A3CED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EditPlus</w:t>
      </w:r>
      <w:proofErr w:type="spellEnd"/>
    </w:p>
    <w:p w:rsidR="0099076A" w:rsidRDefault="009536A1" w:rsidP="00B5598E">
      <w:pPr>
        <w:pStyle w:val="3"/>
        <w:rPr>
          <w:rFonts w:hint="eastAsia"/>
        </w:rPr>
      </w:pPr>
      <w:proofErr w:type="spellStart"/>
      <w:r>
        <w:rPr>
          <w:rFonts w:hint="eastAsia"/>
        </w:rPr>
        <w:t>Aptana</w:t>
      </w:r>
      <w:proofErr w:type="spellEnd"/>
    </w:p>
    <w:p w:rsidR="00B5598E" w:rsidRDefault="00293CF7" w:rsidP="00293CF7">
      <w:pPr>
        <w:pStyle w:val="2"/>
        <w:rPr>
          <w:rFonts w:hint="eastAsia"/>
        </w:rPr>
      </w:pPr>
      <w:r>
        <w:rPr>
          <w:rFonts w:hint="eastAsia"/>
        </w:rPr>
        <w:t>调试工具</w:t>
      </w:r>
    </w:p>
    <w:p w:rsidR="00B5598E" w:rsidRDefault="00293CF7" w:rsidP="00293CF7">
      <w:pPr>
        <w:pStyle w:val="3"/>
        <w:rPr>
          <w:rFonts w:hint="eastAsia"/>
        </w:rPr>
      </w:pPr>
      <w:r>
        <w:rPr>
          <w:rFonts w:hint="eastAsia"/>
        </w:rPr>
        <w:t>Firebug</w:t>
      </w:r>
    </w:p>
    <w:p w:rsidR="00293CF7" w:rsidRDefault="00293CF7" w:rsidP="00293CF7">
      <w:pPr>
        <w:pStyle w:val="3"/>
        <w:rPr>
          <w:rFonts w:hint="eastAsia"/>
        </w:rPr>
      </w:pPr>
      <w:proofErr w:type="spellStart"/>
      <w:r>
        <w:rPr>
          <w:rFonts w:hint="eastAsia"/>
        </w:rPr>
        <w:t>IEDeveloper</w:t>
      </w:r>
      <w:proofErr w:type="spellEnd"/>
    </w:p>
    <w:p w:rsidR="00293CF7" w:rsidRDefault="00990E1A" w:rsidP="0098712B">
      <w:pPr>
        <w:pStyle w:val="2"/>
        <w:rPr>
          <w:rFonts w:hint="eastAsia"/>
        </w:rPr>
      </w:pPr>
      <w:r>
        <w:rPr>
          <w:rFonts w:hint="eastAsia"/>
        </w:rPr>
        <w:t>浏览器兼容性</w:t>
      </w:r>
    </w:p>
    <w:p w:rsidR="00293CF7" w:rsidRDefault="00990E1A" w:rsidP="0098712B">
      <w:pPr>
        <w:pStyle w:val="3"/>
        <w:rPr>
          <w:rFonts w:hint="eastAsia"/>
        </w:rPr>
      </w:pPr>
      <w:r>
        <w:rPr>
          <w:rFonts w:hint="eastAsia"/>
        </w:rPr>
        <w:t>IE6/7/8/</w:t>
      </w:r>
      <w:r w:rsidR="00F56465">
        <w:rPr>
          <w:rFonts w:hint="eastAsia"/>
        </w:rPr>
        <w:t>9</w:t>
      </w:r>
    </w:p>
    <w:p w:rsidR="00990E1A" w:rsidRDefault="00312E1F" w:rsidP="0098712B">
      <w:pPr>
        <w:pStyle w:val="3"/>
        <w:rPr>
          <w:rFonts w:hint="eastAsia"/>
        </w:rPr>
      </w:pPr>
      <w:r>
        <w:rPr>
          <w:rFonts w:hint="eastAsia"/>
        </w:rPr>
        <w:t>Firfox3.6/4/5/6/</w:t>
      </w:r>
      <w:r w:rsidR="00F56465">
        <w:rPr>
          <w:rFonts w:hint="eastAsia"/>
        </w:rPr>
        <w:t>7</w:t>
      </w:r>
    </w:p>
    <w:p w:rsidR="00990E1A" w:rsidRPr="00293CF7" w:rsidRDefault="00312E1F" w:rsidP="00293CF7">
      <w:pPr>
        <w:pStyle w:val="3"/>
        <w:rPr>
          <w:rFonts w:hint="eastAsia"/>
        </w:rPr>
      </w:pPr>
      <w:r>
        <w:rPr>
          <w:rFonts w:hint="eastAsia"/>
        </w:rPr>
        <w:t>Chrome/Opera/Safari</w:t>
      </w:r>
    </w:p>
    <w:p w:rsidR="00AA03A7" w:rsidRDefault="00C36FB6" w:rsidP="00135237">
      <w:pPr>
        <w:pStyle w:val="1"/>
        <w:rPr>
          <w:rFonts w:hint="eastAsia"/>
        </w:rPr>
      </w:pPr>
      <w:bookmarkStart w:id="9" w:name="_Toc382486232"/>
      <w:r>
        <w:rPr>
          <w:rFonts w:hint="eastAsia"/>
        </w:rPr>
        <w:t>Web</w:t>
      </w:r>
      <w:r>
        <w:rPr>
          <w:rFonts w:hint="eastAsia"/>
        </w:rPr>
        <w:t>后端</w:t>
      </w:r>
      <w:bookmarkEnd w:id="9"/>
    </w:p>
    <w:p w:rsidR="004A316C" w:rsidRDefault="004A316C" w:rsidP="00C33C62">
      <w:pPr>
        <w:pStyle w:val="2"/>
        <w:rPr>
          <w:rFonts w:hint="eastAsia"/>
        </w:rPr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核心技术</w:t>
      </w:r>
    </w:p>
    <w:p w:rsidR="003A77D5" w:rsidRDefault="00767385" w:rsidP="00C33C62">
      <w:pPr>
        <w:pStyle w:val="3"/>
        <w:rPr>
          <w:rFonts w:hint="eastAsia"/>
        </w:rPr>
      </w:pPr>
      <w:r>
        <w:rPr>
          <w:rFonts w:hint="eastAsia"/>
        </w:rPr>
        <w:t>Java</w:t>
      </w:r>
      <w:r w:rsidR="00F82027">
        <w:rPr>
          <w:rFonts w:hint="eastAsia"/>
        </w:rPr>
        <w:t>基础</w:t>
      </w:r>
    </w:p>
    <w:p w:rsidR="005169E3" w:rsidRDefault="005169E3" w:rsidP="005169E3">
      <w:pPr>
        <w:pStyle w:val="4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语法基础</w:t>
      </w:r>
    </w:p>
    <w:p w:rsidR="005169E3" w:rsidRPr="0071528E" w:rsidRDefault="005169E3" w:rsidP="005169E3">
      <w:pPr>
        <w:rPr>
          <w:rFonts w:hint="eastAsia"/>
        </w:rPr>
      </w:pPr>
      <w:r>
        <w:rPr>
          <w:rFonts w:hint="eastAsia"/>
        </w:rPr>
        <w:t>类、抽象类、接口、最终类、静态类、匿名类、内部类、异常类、编码规范</w:t>
      </w:r>
    </w:p>
    <w:p w:rsidR="0071528E" w:rsidRDefault="0071528E" w:rsidP="0071528E">
      <w:pPr>
        <w:pStyle w:val="4"/>
        <w:rPr>
          <w:rFonts w:hint="eastAsia"/>
        </w:rPr>
      </w:pPr>
      <w:r>
        <w:rPr>
          <w:rFonts w:hint="eastAsia"/>
        </w:rPr>
        <w:lastRenderedPageBreak/>
        <w:t>高级特性</w:t>
      </w:r>
    </w:p>
    <w:p w:rsidR="0071528E" w:rsidRDefault="0071528E" w:rsidP="0071528E">
      <w:pPr>
        <w:rPr>
          <w:rFonts w:hint="eastAsia"/>
        </w:rPr>
      </w:pPr>
      <w:r>
        <w:rPr>
          <w:rFonts w:hint="eastAsia"/>
        </w:rPr>
        <w:t>反射、泛型、注释符、自动装箱和拆箱、枚举类、可变参数、可变返回类型、增强循环、静态导入</w:t>
      </w:r>
    </w:p>
    <w:p w:rsidR="0071528E" w:rsidRDefault="0071528E" w:rsidP="0071528E">
      <w:pPr>
        <w:pStyle w:val="4"/>
        <w:rPr>
          <w:rFonts w:hint="eastAsia"/>
        </w:rPr>
      </w:pPr>
      <w:r>
        <w:rPr>
          <w:rFonts w:hint="eastAsia"/>
        </w:rPr>
        <w:t>核心编程</w:t>
      </w:r>
    </w:p>
    <w:p w:rsidR="0071528E" w:rsidRDefault="0071528E" w:rsidP="0071528E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、多线程、实体类、集合类、正则表达式、</w:t>
      </w:r>
      <w:r>
        <w:rPr>
          <w:rFonts w:hint="eastAsia"/>
        </w:rPr>
        <w:t>XML</w:t>
      </w:r>
      <w:r>
        <w:rPr>
          <w:rFonts w:hint="eastAsia"/>
        </w:rPr>
        <w:t>和属性文件</w:t>
      </w:r>
    </w:p>
    <w:p w:rsidR="0071528E" w:rsidRDefault="0071528E" w:rsidP="0071528E">
      <w:pPr>
        <w:pStyle w:val="4"/>
        <w:rPr>
          <w:rFonts w:hint="eastAsia"/>
        </w:rPr>
      </w:pPr>
      <w:r>
        <w:rPr>
          <w:rFonts w:hint="eastAsia"/>
        </w:rPr>
        <w:t>图形编程</w:t>
      </w:r>
    </w:p>
    <w:p w:rsidR="0071528E" w:rsidRDefault="0071528E" w:rsidP="0071528E">
      <w:pPr>
        <w:rPr>
          <w:rFonts w:hint="eastAsia"/>
        </w:rPr>
      </w:pPr>
      <w:r>
        <w:rPr>
          <w:rFonts w:hint="eastAsia"/>
        </w:rPr>
        <w:t>AWT</w:t>
      </w:r>
      <w:r>
        <w:rPr>
          <w:rFonts w:hint="eastAsia"/>
        </w:rPr>
        <w:t>（</w:t>
      </w:r>
      <w:r>
        <w:rPr>
          <w:rFonts w:hint="eastAsia"/>
        </w:rPr>
        <w:t>Java2D/</w:t>
      </w:r>
      <w:proofErr w:type="spellStart"/>
      <w:r>
        <w:rPr>
          <w:rFonts w:hint="eastAsia"/>
        </w:rPr>
        <w:t>JavaSound</w:t>
      </w:r>
      <w:proofErr w:type="spellEnd"/>
      <w:r>
        <w:rPr>
          <w:rFonts w:hint="eastAsia"/>
        </w:rPr>
        <w:t>/JMF</w:t>
      </w:r>
      <w:r>
        <w:rPr>
          <w:rFonts w:hint="eastAsia"/>
        </w:rPr>
        <w:t>）、</w:t>
      </w:r>
      <w:r>
        <w:rPr>
          <w:rFonts w:hint="eastAsia"/>
        </w:rPr>
        <w:t>Swing</w:t>
      </w:r>
      <w:r>
        <w:rPr>
          <w:rFonts w:hint="eastAsia"/>
        </w:rPr>
        <w:t>、</w:t>
      </w:r>
      <w:r>
        <w:rPr>
          <w:rFonts w:hint="eastAsia"/>
        </w:rPr>
        <w:t>SWT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JFace</w:t>
      </w:r>
      <w:proofErr w:type="spellEnd"/>
    </w:p>
    <w:p w:rsidR="0071528E" w:rsidRDefault="0071528E" w:rsidP="0071528E">
      <w:pPr>
        <w:pStyle w:val="4"/>
        <w:rPr>
          <w:rFonts w:hint="eastAsia"/>
        </w:rPr>
      </w:pPr>
      <w:r>
        <w:rPr>
          <w:rFonts w:hint="eastAsia"/>
        </w:rPr>
        <w:t>网路编程</w:t>
      </w:r>
    </w:p>
    <w:p w:rsidR="0071528E" w:rsidRDefault="0071528E" w:rsidP="0071528E">
      <w:pPr>
        <w:rPr>
          <w:rFonts w:hint="eastAsia"/>
        </w:rPr>
      </w:pPr>
      <w:r>
        <w:rPr>
          <w:rFonts w:hint="eastAsia"/>
        </w:rPr>
        <w:t>Applet</w:t>
      </w:r>
      <w:r>
        <w:rPr>
          <w:rFonts w:hint="eastAsia"/>
        </w:rPr>
        <w:t>、</w:t>
      </w:r>
      <w:r>
        <w:rPr>
          <w:rFonts w:hint="eastAsia"/>
        </w:rPr>
        <w:t>Socket/TCP/UDP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RMI</w:t>
      </w:r>
      <w:r>
        <w:rPr>
          <w:rFonts w:hint="eastAsia"/>
        </w:rPr>
        <w:t>、</w:t>
      </w:r>
      <w:r>
        <w:rPr>
          <w:rFonts w:hint="eastAsia"/>
        </w:rPr>
        <w:t>CORBA</w:t>
      </w:r>
    </w:p>
    <w:p w:rsidR="00AA03A7" w:rsidRDefault="00A508A7" w:rsidP="00C33C62">
      <w:pPr>
        <w:pStyle w:val="3"/>
        <w:rPr>
          <w:rFonts w:hint="eastAsia"/>
        </w:rPr>
      </w:pPr>
      <w:r>
        <w:rPr>
          <w:rFonts w:hint="eastAsia"/>
        </w:rPr>
        <w:lastRenderedPageBreak/>
        <w:t>JSP</w:t>
      </w:r>
    </w:p>
    <w:p w:rsidR="00A508A7" w:rsidRDefault="00AE78B9" w:rsidP="00C33C62">
      <w:pPr>
        <w:pStyle w:val="3"/>
        <w:rPr>
          <w:rFonts w:hint="eastAsia"/>
        </w:rPr>
      </w:pPr>
      <w:r>
        <w:rPr>
          <w:rFonts w:hint="eastAsia"/>
        </w:rPr>
        <w:t>JavaBean</w:t>
      </w:r>
    </w:p>
    <w:p w:rsidR="00AE78B9" w:rsidRDefault="00AE78B9" w:rsidP="00C33C62">
      <w:pPr>
        <w:pStyle w:val="3"/>
        <w:rPr>
          <w:rFonts w:hint="eastAsia"/>
        </w:rPr>
      </w:pPr>
      <w:r>
        <w:rPr>
          <w:rFonts w:hint="eastAsia"/>
        </w:rPr>
        <w:t>Servlet</w:t>
      </w:r>
    </w:p>
    <w:p w:rsidR="00AE78B9" w:rsidRDefault="00AE78B9" w:rsidP="00C33C62">
      <w:pPr>
        <w:pStyle w:val="3"/>
        <w:rPr>
          <w:rFonts w:hint="eastAsia"/>
        </w:rPr>
      </w:pPr>
      <w:r>
        <w:rPr>
          <w:rFonts w:hint="eastAsia"/>
        </w:rPr>
        <w:t>EL</w:t>
      </w:r>
    </w:p>
    <w:p w:rsidR="00AE78B9" w:rsidRDefault="00AE78B9" w:rsidP="00C33C62">
      <w:pPr>
        <w:pStyle w:val="3"/>
        <w:rPr>
          <w:rFonts w:hint="eastAsia"/>
        </w:rPr>
      </w:pPr>
      <w:r>
        <w:rPr>
          <w:rFonts w:hint="eastAsia"/>
        </w:rPr>
        <w:t>JSTL</w:t>
      </w:r>
    </w:p>
    <w:p w:rsidR="00AE78B9" w:rsidRDefault="00AE78B9" w:rsidP="00C33C62">
      <w:pPr>
        <w:pStyle w:val="3"/>
        <w:rPr>
          <w:rFonts w:hint="eastAsia"/>
        </w:rPr>
      </w:pPr>
      <w:proofErr w:type="spellStart"/>
      <w:r>
        <w:rPr>
          <w:rFonts w:hint="eastAsia"/>
        </w:rPr>
        <w:t>Taglib</w:t>
      </w:r>
      <w:proofErr w:type="spellEnd"/>
    </w:p>
    <w:p w:rsidR="00AE78B9" w:rsidRDefault="00AE78B9" w:rsidP="00C33C62">
      <w:pPr>
        <w:pStyle w:val="3"/>
        <w:rPr>
          <w:rFonts w:hint="eastAsia"/>
        </w:rPr>
      </w:pPr>
      <w:r>
        <w:rPr>
          <w:rFonts w:hint="eastAsia"/>
        </w:rPr>
        <w:t>JSF</w:t>
      </w:r>
    </w:p>
    <w:p w:rsidR="00657836" w:rsidRDefault="00657836" w:rsidP="00BF6A6A">
      <w:pPr>
        <w:rPr>
          <w:rFonts w:hint="eastAsia"/>
        </w:rPr>
      </w:pPr>
    </w:p>
    <w:p w:rsidR="00657836" w:rsidRDefault="00657836" w:rsidP="00BF6A6A">
      <w:pPr>
        <w:rPr>
          <w:rFonts w:hint="eastAsia"/>
        </w:rPr>
      </w:pPr>
    </w:p>
    <w:p w:rsidR="00657836" w:rsidRDefault="00657836" w:rsidP="00BF6A6A">
      <w:pPr>
        <w:rPr>
          <w:rFonts w:hint="eastAsia"/>
        </w:rPr>
      </w:pPr>
    </w:p>
    <w:p w:rsidR="00657836" w:rsidRDefault="00657836" w:rsidP="00BF6A6A">
      <w:pPr>
        <w:rPr>
          <w:rFonts w:hint="eastAsia"/>
        </w:rPr>
      </w:pPr>
    </w:p>
    <w:p w:rsidR="006579AA" w:rsidRDefault="006579AA" w:rsidP="00BF6A6A">
      <w:pPr>
        <w:rPr>
          <w:rFonts w:hint="eastAsia"/>
        </w:rPr>
      </w:pPr>
    </w:p>
    <w:p w:rsidR="00F62DBA" w:rsidRDefault="00F62DBA" w:rsidP="00C33C62">
      <w:pPr>
        <w:pStyle w:val="2"/>
        <w:rPr>
          <w:rFonts w:hint="eastAsia"/>
        </w:rPr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核心框架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Struts1</w:t>
      </w:r>
    </w:p>
    <w:p w:rsidR="00531719" w:rsidRPr="00531719" w:rsidRDefault="00531719" w:rsidP="00531719">
      <w:pPr>
        <w:rPr>
          <w:rFonts w:hint="eastAsia"/>
        </w:rPr>
      </w:pPr>
      <w:r>
        <w:rPr>
          <w:rFonts w:hint="eastAsia"/>
        </w:rPr>
        <w:t>Struts1</w:t>
      </w:r>
      <w:r>
        <w:rPr>
          <w:rFonts w:hint="eastAsia"/>
        </w:rPr>
        <w:t>表现层框架</w:t>
      </w:r>
      <w:r w:rsidR="00AC405E">
        <w:rPr>
          <w:rFonts w:hint="eastAsia"/>
        </w:rPr>
        <w:t>：</w:t>
      </w:r>
      <w:r>
        <w:rPr>
          <w:rFonts w:hint="eastAsia"/>
        </w:rPr>
        <w:t>入门配置、核心组件、标签库、国际化、数据检验、数据库开发、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>集成、集成</w:t>
      </w:r>
      <w:r>
        <w:rPr>
          <w:rFonts w:hint="eastAsia"/>
        </w:rPr>
        <w:t>Hibernate/</w:t>
      </w:r>
      <w:proofErr w:type="spellStart"/>
      <w:r>
        <w:rPr>
          <w:rFonts w:hint="eastAsia"/>
        </w:rPr>
        <w:t>iBATIS</w:t>
      </w:r>
      <w:proofErr w:type="spellEnd"/>
    </w:p>
    <w:p w:rsidR="006040A3" w:rsidRDefault="006040A3" w:rsidP="00A81172">
      <w:pPr>
        <w:pStyle w:val="3"/>
        <w:rPr>
          <w:rFonts w:hint="eastAsia"/>
        </w:rPr>
      </w:pPr>
      <w:r>
        <w:rPr>
          <w:rFonts w:hint="eastAsia"/>
        </w:rPr>
        <w:t>Struts2</w:t>
      </w:r>
    </w:p>
    <w:p w:rsidR="007D737B" w:rsidRPr="007D737B" w:rsidRDefault="007D737B" w:rsidP="007D737B">
      <w:pPr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表现层框架</w:t>
      </w:r>
      <w:r w:rsidR="008F5395">
        <w:rPr>
          <w:rFonts w:hint="eastAsia"/>
        </w:rPr>
        <w:t>：</w:t>
      </w:r>
      <w:r>
        <w:rPr>
          <w:rFonts w:hint="eastAsia"/>
        </w:rPr>
        <w:t>入门配置、核心组件、标签库、国际化、数据校验、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lastRenderedPageBreak/>
        <w:t>集成转换器、拦截器、集成</w:t>
      </w:r>
      <w:r>
        <w:rPr>
          <w:rFonts w:hint="eastAsia"/>
        </w:rPr>
        <w:t>Hibernate/</w:t>
      </w:r>
      <w:proofErr w:type="spellStart"/>
      <w:r>
        <w:rPr>
          <w:rFonts w:hint="eastAsia"/>
        </w:rPr>
        <w:t>iBATIS</w:t>
      </w:r>
      <w:proofErr w:type="spellEnd"/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Spring</w:t>
      </w:r>
    </w:p>
    <w:p w:rsidR="00E42077" w:rsidRPr="00E42077" w:rsidRDefault="00E42077" w:rsidP="00E42077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业务层框架</w:t>
      </w:r>
      <w:r>
        <w:rPr>
          <w:rFonts w:hint="eastAsia"/>
        </w:rPr>
        <w:t>：</w:t>
      </w:r>
      <w:r>
        <w:rPr>
          <w:rFonts w:hint="eastAsia"/>
        </w:rPr>
        <w:t>入门配置、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容器、</w:t>
      </w:r>
      <w:r>
        <w:rPr>
          <w:rFonts w:hint="eastAsia"/>
        </w:rPr>
        <w:t>MVC</w:t>
      </w:r>
      <w:r>
        <w:rPr>
          <w:rFonts w:hint="eastAsia"/>
        </w:rPr>
        <w:t>、标签库、国际化、数据校验、数据库开发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Hibernate/</w:t>
      </w:r>
      <w:proofErr w:type="spellStart"/>
      <w:r>
        <w:rPr>
          <w:rFonts w:hint="eastAsia"/>
        </w:rPr>
        <w:t>MyBatis</w:t>
      </w:r>
      <w:proofErr w:type="spellEnd"/>
    </w:p>
    <w:p w:rsidR="00002896" w:rsidRDefault="00002896" w:rsidP="00002896">
      <w:pPr>
        <w:pStyle w:val="2"/>
        <w:rPr>
          <w:rFonts w:hint="eastAsia"/>
        </w:rPr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相关技术</w:t>
      </w:r>
    </w:p>
    <w:p w:rsidR="00002896" w:rsidRDefault="00002896" w:rsidP="00002896">
      <w:pPr>
        <w:pStyle w:val="3"/>
        <w:rPr>
          <w:rFonts w:hint="eastAsia"/>
        </w:rPr>
      </w:pPr>
      <w:r>
        <w:rPr>
          <w:rFonts w:hint="eastAsia"/>
        </w:rPr>
        <w:t>C3P0</w:t>
      </w:r>
    </w:p>
    <w:p w:rsidR="00002896" w:rsidRDefault="00002896" w:rsidP="00002896">
      <w:pPr>
        <w:pStyle w:val="3"/>
        <w:rPr>
          <w:rFonts w:hint="eastAsia"/>
        </w:rPr>
      </w:pPr>
      <w:r>
        <w:rPr>
          <w:rFonts w:hint="eastAsia"/>
        </w:rPr>
        <w:t>CXF</w:t>
      </w:r>
    </w:p>
    <w:p w:rsidR="00002896" w:rsidRDefault="00002896" w:rsidP="00002896">
      <w:pPr>
        <w:pStyle w:val="3"/>
        <w:rPr>
          <w:rFonts w:hint="eastAsia"/>
        </w:rPr>
      </w:pPr>
      <w:proofErr w:type="spellStart"/>
      <w:r>
        <w:rPr>
          <w:rFonts w:hint="eastAsia"/>
        </w:rPr>
        <w:t>FreeMarker</w:t>
      </w:r>
      <w:proofErr w:type="spellEnd"/>
    </w:p>
    <w:p w:rsidR="00002896" w:rsidRDefault="00002896" w:rsidP="00002896">
      <w:pPr>
        <w:rPr>
          <w:rFonts w:hint="eastAsia"/>
        </w:rPr>
      </w:pPr>
    </w:p>
    <w:p w:rsidR="00002896" w:rsidRDefault="00002896" w:rsidP="00002896">
      <w:pPr>
        <w:rPr>
          <w:rFonts w:hint="eastAsia"/>
        </w:rPr>
      </w:pPr>
    </w:p>
    <w:p w:rsidR="00002896" w:rsidRDefault="00002896" w:rsidP="00002896">
      <w:pPr>
        <w:rPr>
          <w:rFonts w:hint="eastAsia"/>
        </w:rPr>
      </w:pPr>
    </w:p>
    <w:p w:rsidR="00002896" w:rsidRPr="00B856E8" w:rsidRDefault="00002896" w:rsidP="00002896">
      <w:pPr>
        <w:rPr>
          <w:rFonts w:hint="eastAsia"/>
        </w:rPr>
      </w:pPr>
    </w:p>
    <w:p w:rsidR="00F62DBA" w:rsidRDefault="00F62DBA" w:rsidP="00C33C62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JavaWeb</w:t>
      </w:r>
      <w:proofErr w:type="spellEnd"/>
      <w:r>
        <w:rPr>
          <w:rFonts w:hint="eastAsia"/>
        </w:rPr>
        <w:t>高级开发技术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工作流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规则引擎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搜索引擎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缓存引擎</w:t>
      </w:r>
      <w:r>
        <w:rPr>
          <w:rFonts w:hint="eastAsia"/>
        </w:rPr>
        <w:t xml:space="preserve"> 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任务调度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身份认证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报表服务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系统测试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集群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负载平衡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故障转移</w:t>
      </w:r>
    </w:p>
    <w:p w:rsidR="00F62DBA" w:rsidRDefault="00F62DBA" w:rsidP="00C33C62">
      <w:pPr>
        <w:pStyle w:val="3"/>
        <w:rPr>
          <w:rFonts w:hint="eastAsia"/>
        </w:rPr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分布式开发技术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JTA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事物管理）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lastRenderedPageBreak/>
        <w:t>JAAS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验证和授权服务）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JNDI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命名和目录服务）</w:t>
      </w:r>
    </w:p>
    <w:p w:rsidR="00F62DBA" w:rsidRDefault="00F62DBA" w:rsidP="00C33C62">
      <w:pPr>
        <w:pStyle w:val="3"/>
        <w:rPr>
          <w:rFonts w:hint="eastAsia"/>
        </w:rPr>
      </w:pP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邮件服务）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JMS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信息服务）</w:t>
      </w:r>
    </w:p>
    <w:p w:rsidR="00F62DBA" w:rsidRDefault="00F62DBA" w:rsidP="00C33C62">
      <w:pPr>
        <w:pStyle w:val="3"/>
        <w:rPr>
          <w:rFonts w:hint="eastAsia"/>
        </w:rPr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(web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JCA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连接体系）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JMS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管理体系）</w:t>
      </w:r>
    </w:p>
    <w:p w:rsidR="00F62DBA" w:rsidRDefault="00F62DBA" w:rsidP="00C33C62">
      <w:pPr>
        <w:pStyle w:val="2"/>
        <w:rPr>
          <w:rFonts w:hint="eastAsia"/>
        </w:rPr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系统设计与架构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面向云架构（</w:t>
      </w:r>
      <w:r>
        <w:rPr>
          <w:rFonts w:hint="eastAsia"/>
        </w:rPr>
        <w:t>COA</w:t>
      </w:r>
      <w:r>
        <w:rPr>
          <w:rFonts w:hint="eastAsia"/>
        </w:rPr>
        <w:t>）</w:t>
      </w:r>
    </w:p>
    <w:p w:rsidR="00F62DBA" w:rsidRDefault="00F62DBA" w:rsidP="00C33C62">
      <w:pPr>
        <w:rPr>
          <w:rFonts w:hint="eastAsia"/>
        </w:rPr>
      </w:pPr>
      <w:r>
        <w:rPr>
          <w:rFonts w:hint="eastAsia"/>
        </w:rPr>
        <w:tab/>
        <w:t>COA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、网格计算、集群计算、分布式计算、云计算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面向资源架构（</w:t>
      </w:r>
      <w:r>
        <w:rPr>
          <w:rFonts w:hint="eastAsia"/>
        </w:rPr>
        <w:t>ROA</w:t>
      </w:r>
      <w:r>
        <w:rPr>
          <w:rFonts w:hint="eastAsia"/>
        </w:rPr>
        <w:t>）</w:t>
      </w:r>
    </w:p>
    <w:p w:rsidR="00F62DBA" w:rsidRDefault="00F62DBA" w:rsidP="00C33C62">
      <w:pPr>
        <w:rPr>
          <w:rFonts w:hint="eastAsia"/>
        </w:rPr>
      </w:pPr>
      <w:r>
        <w:rPr>
          <w:rFonts w:hint="eastAsia"/>
        </w:rPr>
        <w:tab/>
        <w:t>ROA</w:t>
      </w:r>
      <w:r>
        <w:rPr>
          <w:rFonts w:hint="eastAsia"/>
        </w:rPr>
        <w:t>、</w:t>
      </w:r>
      <w:r>
        <w:rPr>
          <w:rFonts w:hint="eastAsia"/>
        </w:rPr>
        <w:t>RESI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面向</w:t>
      </w:r>
      <w:r>
        <w:rPr>
          <w:rFonts w:hint="eastAsia"/>
        </w:rPr>
        <w:t>web</w:t>
      </w:r>
      <w:r>
        <w:rPr>
          <w:rFonts w:hint="eastAsia"/>
        </w:rPr>
        <w:t>服务架构（</w:t>
      </w:r>
      <w:r>
        <w:rPr>
          <w:rFonts w:hint="eastAsia"/>
        </w:rPr>
        <w:t>SOA</w:t>
      </w:r>
      <w:r>
        <w:rPr>
          <w:rFonts w:hint="eastAsia"/>
        </w:rPr>
        <w:t>）</w:t>
      </w:r>
    </w:p>
    <w:p w:rsidR="00F62DBA" w:rsidRDefault="00F62DBA" w:rsidP="00F62DBA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、</w:t>
      </w:r>
      <w:r>
        <w:rPr>
          <w:rFonts w:hint="eastAsia"/>
        </w:rPr>
        <w:t>SOA</w:t>
      </w:r>
      <w:r>
        <w:rPr>
          <w:rFonts w:hint="eastAsia"/>
        </w:rPr>
        <w:t>、</w:t>
      </w:r>
      <w:r>
        <w:rPr>
          <w:rFonts w:hint="eastAsia"/>
        </w:rPr>
        <w:t>SCA</w:t>
      </w:r>
      <w:r>
        <w:rPr>
          <w:rFonts w:hint="eastAsia"/>
        </w:rPr>
        <w:t>、</w:t>
      </w:r>
      <w:r>
        <w:rPr>
          <w:rFonts w:hint="eastAsia"/>
        </w:rPr>
        <w:t>ESB</w:t>
      </w:r>
      <w:r>
        <w:rPr>
          <w:rFonts w:hint="eastAsia"/>
        </w:rPr>
        <w:t>、</w:t>
      </w:r>
      <w:r>
        <w:rPr>
          <w:rFonts w:hint="eastAsia"/>
        </w:rPr>
        <w:t>OSGI</w:t>
      </w:r>
      <w:r>
        <w:rPr>
          <w:rFonts w:hint="eastAsia"/>
        </w:rPr>
        <w:t>、</w:t>
      </w:r>
      <w:r>
        <w:rPr>
          <w:rFonts w:hint="eastAsia"/>
        </w:rPr>
        <w:t>EAI</w:t>
      </w:r>
    </w:p>
    <w:p w:rsidR="00F62DBA" w:rsidRDefault="00F62DBA" w:rsidP="00F62DBA">
      <w:pPr>
        <w:rPr>
          <w:rFonts w:hint="eastAsia"/>
        </w:rPr>
      </w:pPr>
    </w:p>
    <w:p w:rsidR="00F62DBA" w:rsidRPr="00AC4777" w:rsidRDefault="00F62DBA" w:rsidP="00C33C62">
      <w:pPr>
        <w:pStyle w:val="2"/>
        <w:rPr>
          <w:rFonts w:hint="eastAsia"/>
        </w:rPr>
      </w:pPr>
      <w:r>
        <w:rPr>
          <w:rFonts w:hint="eastAsia"/>
        </w:rPr>
        <w:lastRenderedPageBreak/>
        <w:t>技术管理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发展战略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技术总监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团队提升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团队建设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项目管理</w:t>
      </w:r>
    </w:p>
    <w:p w:rsidR="00F62DBA" w:rsidRDefault="00F62DBA" w:rsidP="00C33C62">
      <w:pPr>
        <w:pStyle w:val="3"/>
        <w:rPr>
          <w:rFonts w:hint="eastAsia"/>
        </w:rPr>
      </w:pPr>
      <w:r>
        <w:rPr>
          <w:rFonts w:hint="eastAsia"/>
        </w:rPr>
        <w:t>产品管理</w:t>
      </w:r>
    </w:p>
    <w:p w:rsidR="00F62DBA" w:rsidRDefault="00F62DBA" w:rsidP="00F62DBA">
      <w:pPr>
        <w:rPr>
          <w:rFonts w:hint="eastAsia"/>
        </w:rPr>
      </w:pPr>
    </w:p>
    <w:p w:rsidR="00657836" w:rsidRDefault="00110EFC" w:rsidP="00C33C62">
      <w:pPr>
        <w:pStyle w:val="2"/>
        <w:rPr>
          <w:rFonts w:hint="eastAsia"/>
        </w:rPr>
      </w:pPr>
      <w:r>
        <w:rPr>
          <w:rFonts w:hint="eastAsia"/>
        </w:rPr>
        <w:lastRenderedPageBreak/>
        <w:t>DB</w:t>
      </w:r>
    </w:p>
    <w:p w:rsidR="00C46FE8" w:rsidRDefault="00C46FE8" w:rsidP="00C33C62">
      <w:pPr>
        <w:pStyle w:val="3"/>
        <w:rPr>
          <w:rFonts w:hint="eastAsia"/>
        </w:rPr>
      </w:pPr>
      <w:r>
        <w:rPr>
          <w:rFonts w:hint="eastAsia"/>
        </w:rPr>
        <w:t>SQL</w:t>
      </w:r>
    </w:p>
    <w:p w:rsidR="00B477E7" w:rsidRPr="00B477E7" w:rsidRDefault="00B477E7" w:rsidP="00C33C62">
      <w:pPr>
        <w:pStyle w:val="3"/>
        <w:rPr>
          <w:rFonts w:hint="eastAsia"/>
        </w:rPr>
      </w:pPr>
      <w:r>
        <w:rPr>
          <w:rFonts w:hint="eastAsia"/>
        </w:rPr>
        <w:t>PL/SQL</w:t>
      </w:r>
    </w:p>
    <w:p w:rsidR="00C46FE8" w:rsidRDefault="00C46FE8" w:rsidP="00C33C62">
      <w:pPr>
        <w:pStyle w:val="3"/>
        <w:rPr>
          <w:rFonts w:hint="eastAsia"/>
        </w:rPr>
      </w:pPr>
      <w:r>
        <w:rPr>
          <w:rFonts w:hint="eastAsia"/>
        </w:rPr>
        <w:t>JDBC</w:t>
      </w:r>
    </w:p>
    <w:p w:rsidR="00071B1A" w:rsidRDefault="00071B1A" w:rsidP="00C33C62">
      <w:pPr>
        <w:pStyle w:val="3"/>
        <w:rPr>
          <w:rFonts w:hint="eastAsia"/>
        </w:rPr>
      </w:pPr>
      <w:r>
        <w:rPr>
          <w:rFonts w:hint="eastAsia"/>
        </w:rPr>
        <w:t>MySQL</w:t>
      </w:r>
    </w:p>
    <w:p w:rsidR="00C46FE8" w:rsidRDefault="00C46FE8" w:rsidP="00C33C62">
      <w:pPr>
        <w:pStyle w:val="3"/>
        <w:rPr>
          <w:rFonts w:hint="eastAsia"/>
        </w:rPr>
      </w:pPr>
      <w:r>
        <w:rPr>
          <w:rFonts w:hint="eastAsia"/>
        </w:rPr>
        <w:t>Oracle</w:t>
      </w:r>
    </w:p>
    <w:p w:rsidR="00657836" w:rsidRDefault="00C46FE8" w:rsidP="00C33C62">
      <w:pPr>
        <w:pStyle w:val="3"/>
        <w:rPr>
          <w:rFonts w:hint="eastAsia"/>
        </w:rPr>
      </w:pPr>
      <w:proofErr w:type="spellStart"/>
      <w:r>
        <w:rPr>
          <w:rFonts w:hint="eastAsia"/>
        </w:rPr>
        <w:t>SQLServer</w:t>
      </w:r>
      <w:proofErr w:type="spellEnd"/>
    </w:p>
    <w:p w:rsidR="00FF5A8D" w:rsidRPr="00FF5A8D" w:rsidRDefault="00FF5A8D" w:rsidP="00C33C62">
      <w:pPr>
        <w:pStyle w:val="3"/>
        <w:rPr>
          <w:rFonts w:hint="eastAsia"/>
        </w:rPr>
      </w:pPr>
      <w:r>
        <w:rPr>
          <w:rFonts w:hint="eastAsia"/>
        </w:rPr>
        <w:t>DB2</w:t>
      </w:r>
    </w:p>
    <w:p w:rsidR="00C46FE8" w:rsidRDefault="00BA2BC5" w:rsidP="00555AA3">
      <w:pPr>
        <w:pStyle w:val="3"/>
        <w:rPr>
          <w:rFonts w:hint="eastAsia"/>
        </w:rPr>
      </w:pPr>
      <w:r>
        <w:rPr>
          <w:rFonts w:hint="eastAsia"/>
        </w:rPr>
        <w:t>H2</w:t>
      </w:r>
    </w:p>
    <w:p w:rsidR="00EC529C" w:rsidRDefault="00EC529C" w:rsidP="00C33C62">
      <w:pPr>
        <w:pStyle w:val="2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7D43F2" w:rsidRPr="007D43F2" w:rsidRDefault="007D43F2" w:rsidP="003D4D9F">
      <w:pPr>
        <w:pStyle w:val="3"/>
        <w:rPr>
          <w:rFonts w:hint="eastAsia"/>
        </w:rPr>
      </w:pPr>
      <w:r>
        <w:rPr>
          <w:rFonts w:hint="eastAsia"/>
        </w:rPr>
        <w:t>Apache</w:t>
      </w:r>
    </w:p>
    <w:p w:rsidR="0003337D" w:rsidRDefault="0003337D" w:rsidP="00C33C62">
      <w:pPr>
        <w:pStyle w:val="3"/>
        <w:rPr>
          <w:rFonts w:hint="eastAsia"/>
        </w:rPr>
      </w:pPr>
      <w:r>
        <w:rPr>
          <w:rFonts w:hint="eastAsia"/>
        </w:rPr>
        <w:t>Tomcat</w:t>
      </w:r>
    </w:p>
    <w:p w:rsidR="0003337D" w:rsidRDefault="0003337D" w:rsidP="00C33C62">
      <w:pPr>
        <w:pStyle w:val="3"/>
        <w:rPr>
          <w:rFonts w:hint="eastAsia"/>
        </w:rPr>
      </w:pPr>
      <w:r>
        <w:rPr>
          <w:rFonts w:hint="eastAsia"/>
        </w:rPr>
        <w:t>Jetty</w:t>
      </w:r>
    </w:p>
    <w:p w:rsidR="0003337D" w:rsidRDefault="0003337D" w:rsidP="00C33C62">
      <w:pPr>
        <w:pStyle w:val="3"/>
        <w:rPr>
          <w:rFonts w:hint="eastAsia"/>
        </w:rPr>
      </w:pPr>
      <w:r>
        <w:rPr>
          <w:rFonts w:hint="eastAsia"/>
        </w:rPr>
        <w:t>Resin</w:t>
      </w:r>
    </w:p>
    <w:p w:rsidR="00AB75A0" w:rsidRDefault="003B285C" w:rsidP="00C33C62">
      <w:pPr>
        <w:pStyle w:val="3"/>
        <w:rPr>
          <w:rFonts w:hint="eastAsia"/>
        </w:rPr>
      </w:pPr>
      <w:proofErr w:type="spellStart"/>
      <w:r>
        <w:rPr>
          <w:rFonts w:hint="eastAsia"/>
        </w:rPr>
        <w:t>JBossWeb</w:t>
      </w:r>
      <w:proofErr w:type="spellEnd"/>
    </w:p>
    <w:p w:rsidR="00657836" w:rsidRDefault="00657836" w:rsidP="00BF6A6A">
      <w:pPr>
        <w:rPr>
          <w:rFonts w:hint="eastAsia"/>
        </w:rPr>
      </w:pPr>
    </w:p>
    <w:p w:rsidR="00EE0F21" w:rsidRDefault="00131315" w:rsidP="00C33C62">
      <w:pPr>
        <w:pStyle w:val="2"/>
        <w:rPr>
          <w:rFonts w:hint="eastAsia"/>
        </w:rPr>
      </w:pPr>
      <w:r>
        <w:rPr>
          <w:rFonts w:hint="eastAsia"/>
        </w:rPr>
        <w:t>应用服务器</w:t>
      </w:r>
    </w:p>
    <w:p w:rsidR="00C45D09" w:rsidRDefault="00C45D09" w:rsidP="00C33C62">
      <w:pPr>
        <w:pStyle w:val="3"/>
        <w:rPr>
          <w:rFonts w:hint="eastAsia"/>
        </w:rPr>
      </w:pPr>
      <w:proofErr w:type="spellStart"/>
      <w:r>
        <w:rPr>
          <w:rFonts w:hint="eastAsia"/>
        </w:rPr>
        <w:t>JBossAS</w:t>
      </w:r>
      <w:proofErr w:type="spellEnd"/>
    </w:p>
    <w:p w:rsidR="00C45D09" w:rsidRDefault="00C45D09" w:rsidP="00C33C62">
      <w:pPr>
        <w:pStyle w:val="3"/>
        <w:rPr>
          <w:rFonts w:hint="eastAsia"/>
        </w:rPr>
      </w:pPr>
      <w:proofErr w:type="spellStart"/>
      <w:r>
        <w:rPr>
          <w:rFonts w:hint="eastAsia"/>
        </w:rPr>
        <w:t>WebLogic</w:t>
      </w:r>
      <w:proofErr w:type="spellEnd"/>
    </w:p>
    <w:p w:rsidR="00C45D09" w:rsidRPr="00C45D09" w:rsidRDefault="00C45D09" w:rsidP="00C33C62">
      <w:pPr>
        <w:pStyle w:val="3"/>
        <w:rPr>
          <w:rFonts w:hint="eastAsia"/>
        </w:rPr>
      </w:pPr>
      <w:proofErr w:type="spellStart"/>
      <w:r>
        <w:rPr>
          <w:rFonts w:hint="eastAsia"/>
        </w:rPr>
        <w:t>WebSphere</w:t>
      </w:r>
      <w:proofErr w:type="spellEnd"/>
    </w:p>
    <w:p w:rsidR="00AC4777" w:rsidRDefault="00AC4777" w:rsidP="00BF6A6A">
      <w:pPr>
        <w:rPr>
          <w:rFonts w:hint="eastAsia"/>
        </w:rPr>
      </w:pPr>
    </w:p>
    <w:p w:rsidR="00767514" w:rsidRDefault="00767514" w:rsidP="00C33C62">
      <w:pPr>
        <w:pStyle w:val="2"/>
        <w:rPr>
          <w:rFonts w:hint="eastAsia"/>
        </w:rPr>
      </w:pPr>
      <w:r>
        <w:rPr>
          <w:rFonts w:hint="eastAsia"/>
        </w:rPr>
        <w:lastRenderedPageBreak/>
        <w:t>设计模式</w:t>
      </w:r>
    </w:p>
    <w:p w:rsidR="009666AD" w:rsidRDefault="009666AD" w:rsidP="00C33C62">
      <w:pPr>
        <w:pStyle w:val="3"/>
        <w:rPr>
          <w:rFonts w:hint="eastAsia"/>
        </w:rPr>
      </w:pPr>
      <w:r>
        <w:rPr>
          <w:rFonts w:hint="eastAsia"/>
        </w:rPr>
        <w:t>创建式模式</w:t>
      </w:r>
    </w:p>
    <w:p w:rsidR="00C33C62" w:rsidRDefault="009666AD" w:rsidP="00C33C62">
      <w:pPr>
        <w:pStyle w:val="4"/>
        <w:rPr>
          <w:rFonts w:hint="eastAsia"/>
        </w:rPr>
      </w:pPr>
      <w:r>
        <w:rPr>
          <w:rFonts w:hint="eastAsia"/>
        </w:rPr>
        <w:t>抽象工厂</w:t>
      </w:r>
    </w:p>
    <w:p w:rsidR="00C33C62" w:rsidRDefault="009666AD" w:rsidP="00C33C62">
      <w:pPr>
        <w:pStyle w:val="4"/>
        <w:rPr>
          <w:rFonts w:hint="eastAsia"/>
        </w:rPr>
      </w:pPr>
      <w:r>
        <w:rPr>
          <w:rFonts w:hint="eastAsia"/>
        </w:rPr>
        <w:t>建造者</w:t>
      </w:r>
    </w:p>
    <w:p w:rsidR="00C33C62" w:rsidRDefault="009666AD" w:rsidP="00C33C62">
      <w:pPr>
        <w:pStyle w:val="4"/>
        <w:rPr>
          <w:rFonts w:hint="eastAsia"/>
        </w:rPr>
      </w:pPr>
      <w:r>
        <w:rPr>
          <w:rFonts w:hint="eastAsia"/>
        </w:rPr>
        <w:t>工厂方法</w:t>
      </w:r>
    </w:p>
    <w:p w:rsidR="00C33C62" w:rsidRDefault="009666AD" w:rsidP="00C33C62">
      <w:pPr>
        <w:pStyle w:val="4"/>
        <w:rPr>
          <w:rFonts w:hint="eastAsia"/>
        </w:rPr>
      </w:pPr>
      <w:r>
        <w:rPr>
          <w:rFonts w:hint="eastAsia"/>
        </w:rPr>
        <w:t>原型</w:t>
      </w:r>
    </w:p>
    <w:p w:rsidR="00767514" w:rsidRDefault="009666AD" w:rsidP="00C33C62">
      <w:pPr>
        <w:pStyle w:val="4"/>
        <w:rPr>
          <w:rFonts w:hint="eastAsia"/>
        </w:rPr>
      </w:pPr>
      <w:r>
        <w:rPr>
          <w:rFonts w:hint="eastAsia"/>
        </w:rPr>
        <w:t>单例</w:t>
      </w:r>
    </w:p>
    <w:p w:rsidR="009666AD" w:rsidRDefault="009666AD" w:rsidP="00C33C62">
      <w:pPr>
        <w:pStyle w:val="3"/>
        <w:rPr>
          <w:rFonts w:hint="eastAsia"/>
        </w:rPr>
      </w:pPr>
      <w:r>
        <w:rPr>
          <w:rFonts w:hint="eastAsia"/>
        </w:rPr>
        <w:t>构造型模式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适配器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桥接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组合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装饰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外观</w:t>
      </w:r>
    </w:p>
    <w:p w:rsidR="00767514" w:rsidRDefault="009666AD" w:rsidP="00917D36">
      <w:pPr>
        <w:pStyle w:val="4"/>
        <w:rPr>
          <w:rFonts w:hint="eastAsia"/>
        </w:rPr>
      </w:pPr>
      <w:proofErr w:type="gramStart"/>
      <w:r>
        <w:rPr>
          <w:rFonts w:hint="eastAsia"/>
        </w:rPr>
        <w:t>享元</w:t>
      </w:r>
      <w:proofErr w:type="gramEnd"/>
      <w:r>
        <w:rPr>
          <w:rFonts w:hint="eastAsia"/>
        </w:rPr>
        <w:t>/</w:t>
      </w:r>
      <w:r>
        <w:rPr>
          <w:rFonts w:hint="eastAsia"/>
        </w:rPr>
        <w:t>代理</w:t>
      </w:r>
    </w:p>
    <w:p w:rsidR="00767514" w:rsidRDefault="009666AD" w:rsidP="00C33C62">
      <w:pPr>
        <w:pStyle w:val="3"/>
        <w:rPr>
          <w:rFonts w:hint="eastAsia"/>
        </w:rPr>
      </w:pPr>
      <w:r>
        <w:rPr>
          <w:rFonts w:hint="eastAsia"/>
        </w:rPr>
        <w:t>行为型模式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lastRenderedPageBreak/>
        <w:t>责任链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命令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解释器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迭代子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中介者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备忘录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观察者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状态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策略</w:t>
      </w:r>
    </w:p>
    <w:p w:rsidR="00917D36" w:rsidRDefault="009666AD" w:rsidP="00917D36">
      <w:pPr>
        <w:pStyle w:val="4"/>
        <w:rPr>
          <w:rFonts w:hint="eastAsia"/>
        </w:rPr>
      </w:pPr>
      <w:r>
        <w:rPr>
          <w:rFonts w:hint="eastAsia"/>
        </w:rPr>
        <w:t>模板方法</w:t>
      </w:r>
    </w:p>
    <w:p w:rsidR="009666AD" w:rsidRDefault="009666AD" w:rsidP="00767514">
      <w:pPr>
        <w:pStyle w:val="4"/>
        <w:rPr>
          <w:rFonts w:hint="eastAsia"/>
        </w:rPr>
      </w:pPr>
      <w:r>
        <w:rPr>
          <w:rFonts w:hint="eastAsia"/>
        </w:rPr>
        <w:t>访问者</w:t>
      </w:r>
    </w:p>
    <w:p w:rsidR="00767514" w:rsidRDefault="00767514" w:rsidP="00C33C62">
      <w:pPr>
        <w:pStyle w:val="2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建模</w:t>
      </w:r>
    </w:p>
    <w:p w:rsidR="00962CC0" w:rsidRDefault="00962CC0" w:rsidP="00962CC0">
      <w:pPr>
        <w:pStyle w:val="4"/>
        <w:rPr>
          <w:rFonts w:hint="eastAsia"/>
        </w:rPr>
      </w:pPr>
      <w:r>
        <w:rPr>
          <w:rFonts w:hint="eastAsia"/>
        </w:rPr>
        <w:t>对象图</w:t>
      </w:r>
    </w:p>
    <w:p w:rsidR="00962CC0" w:rsidRDefault="00962CC0" w:rsidP="00962CC0">
      <w:pPr>
        <w:pStyle w:val="4"/>
        <w:rPr>
          <w:rFonts w:hint="eastAsia"/>
        </w:rPr>
      </w:pPr>
      <w:r>
        <w:rPr>
          <w:rFonts w:hint="eastAsia"/>
        </w:rPr>
        <w:t>用例图</w:t>
      </w:r>
    </w:p>
    <w:p w:rsidR="00962CC0" w:rsidRDefault="00962CC0" w:rsidP="00962CC0">
      <w:pPr>
        <w:pStyle w:val="4"/>
        <w:rPr>
          <w:rFonts w:hint="eastAsia"/>
        </w:rPr>
      </w:pPr>
      <w:r>
        <w:rPr>
          <w:rFonts w:hint="eastAsia"/>
        </w:rPr>
        <w:t>组件图</w:t>
      </w:r>
    </w:p>
    <w:p w:rsidR="00962CC0" w:rsidRDefault="00962CC0" w:rsidP="00962CC0">
      <w:pPr>
        <w:pStyle w:val="4"/>
        <w:rPr>
          <w:rFonts w:hint="eastAsia"/>
        </w:rPr>
      </w:pPr>
      <w:r>
        <w:rPr>
          <w:rFonts w:hint="eastAsia"/>
        </w:rPr>
        <w:lastRenderedPageBreak/>
        <w:t>部署图</w:t>
      </w:r>
    </w:p>
    <w:p w:rsidR="00962CC0" w:rsidRDefault="00962CC0" w:rsidP="00962CC0">
      <w:pPr>
        <w:pStyle w:val="4"/>
        <w:rPr>
          <w:rFonts w:hint="eastAsia"/>
        </w:rPr>
      </w:pPr>
      <w:r>
        <w:rPr>
          <w:rFonts w:hint="eastAsia"/>
        </w:rPr>
        <w:t>序列图</w:t>
      </w:r>
    </w:p>
    <w:p w:rsidR="00962CC0" w:rsidRDefault="00962CC0" w:rsidP="00962CC0">
      <w:pPr>
        <w:pStyle w:val="4"/>
        <w:rPr>
          <w:rFonts w:hint="eastAsia"/>
        </w:rPr>
      </w:pPr>
      <w:r>
        <w:rPr>
          <w:rFonts w:hint="eastAsia"/>
        </w:rPr>
        <w:t>交互图</w:t>
      </w:r>
    </w:p>
    <w:p w:rsidR="00962CC0" w:rsidRDefault="00962CC0" w:rsidP="00962CC0">
      <w:pPr>
        <w:pStyle w:val="4"/>
        <w:rPr>
          <w:rFonts w:hint="eastAsia"/>
        </w:rPr>
      </w:pPr>
      <w:r>
        <w:rPr>
          <w:rFonts w:hint="eastAsia"/>
        </w:rPr>
        <w:t>活动图</w:t>
      </w:r>
    </w:p>
    <w:p w:rsidR="00E0034F" w:rsidRDefault="00767514" w:rsidP="00BF6A6A">
      <w:pPr>
        <w:pStyle w:val="4"/>
        <w:rPr>
          <w:rFonts w:hint="eastAsia"/>
        </w:rPr>
      </w:pPr>
      <w:r>
        <w:rPr>
          <w:rFonts w:hint="eastAsia"/>
        </w:rPr>
        <w:t>正向工程与逆向工程</w:t>
      </w:r>
    </w:p>
    <w:p w:rsidR="00D72341" w:rsidRDefault="00B30B57" w:rsidP="00064BD4">
      <w:pPr>
        <w:pStyle w:val="2"/>
        <w:rPr>
          <w:rFonts w:hint="eastAsia"/>
        </w:rPr>
      </w:pPr>
      <w:r>
        <w:rPr>
          <w:rFonts w:hint="eastAsia"/>
        </w:rPr>
        <w:t>开发工具</w:t>
      </w:r>
    </w:p>
    <w:p w:rsidR="00BC3F43" w:rsidRDefault="001913F3" w:rsidP="00E77728">
      <w:pPr>
        <w:pStyle w:val="4"/>
        <w:rPr>
          <w:rFonts w:hint="eastAsia"/>
        </w:rPr>
      </w:pPr>
      <w:r>
        <w:rPr>
          <w:rFonts w:hint="eastAsia"/>
        </w:rPr>
        <w:t>Eclipse</w:t>
      </w:r>
    </w:p>
    <w:p w:rsidR="001913F3" w:rsidRDefault="001913F3" w:rsidP="00E77728">
      <w:pPr>
        <w:pStyle w:val="4"/>
        <w:rPr>
          <w:rFonts w:hint="eastAsia"/>
        </w:rPr>
      </w:pPr>
      <w:proofErr w:type="spellStart"/>
      <w:r>
        <w:rPr>
          <w:rFonts w:hint="eastAsia"/>
        </w:rPr>
        <w:t>MyEclipse</w:t>
      </w:r>
      <w:proofErr w:type="spellEnd"/>
    </w:p>
    <w:p w:rsidR="001913F3" w:rsidRDefault="006F253A" w:rsidP="00E77728">
      <w:pPr>
        <w:pStyle w:val="4"/>
        <w:rPr>
          <w:rFonts w:hint="eastAsia"/>
        </w:rPr>
      </w:pPr>
      <w:proofErr w:type="spellStart"/>
      <w:r>
        <w:rPr>
          <w:rFonts w:hint="eastAsia"/>
        </w:rPr>
        <w:t>NetBeans</w:t>
      </w:r>
      <w:proofErr w:type="spellEnd"/>
    </w:p>
    <w:p w:rsidR="006161EA" w:rsidRDefault="006161EA" w:rsidP="006161EA">
      <w:pPr>
        <w:pStyle w:val="2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插件开发</w:t>
      </w:r>
    </w:p>
    <w:p w:rsidR="006161EA" w:rsidRDefault="002A5F64" w:rsidP="00E8496D">
      <w:pPr>
        <w:pStyle w:val="2"/>
        <w:rPr>
          <w:rFonts w:hint="eastAsia"/>
        </w:rPr>
      </w:pPr>
      <w:r>
        <w:rPr>
          <w:rFonts w:hint="eastAsia"/>
        </w:rPr>
        <w:t>编译工具</w:t>
      </w:r>
    </w:p>
    <w:p w:rsidR="002A5F64" w:rsidRDefault="002A5F64" w:rsidP="00E8496D">
      <w:pPr>
        <w:pStyle w:val="3"/>
        <w:rPr>
          <w:rFonts w:hint="eastAsia"/>
        </w:rPr>
      </w:pPr>
      <w:r>
        <w:rPr>
          <w:rFonts w:hint="eastAsia"/>
        </w:rPr>
        <w:t>Maven</w:t>
      </w:r>
    </w:p>
    <w:p w:rsidR="002A5F64" w:rsidRDefault="002A5F64" w:rsidP="00E8496D">
      <w:pPr>
        <w:pStyle w:val="3"/>
        <w:rPr>
          <w:rFonts w:hint="eastAsia"/>
        </w:rPr>
      </w:pPr>
      <w:r>
        <w:rPr>
          <w:rFonts w:hint="eastAsia"/>
        </w:rPr>
        <w:t>Ant</w:t>
      </w:r>
    </w:p>
    <w:p w:rsidR="00390E14" w:rsidRPr="00390E14" w:rsidRDefault="00390E14" w:rsidP="004745FD">
      <w:pPr>
        <w:pStyle w:val="3"/>
        <w:rPr>
          <w:rFonts w:hint="eastAsia"/>
        </w:rPr>
      </w:pPr>
      <w:proofErr w:type="spellStart"/>
      <w:r>
        <w:rPr>
          <w:rFonts w:hint="eastAsia"/>
        </w:rPr>
        <w:t>G</w:t>
      </w:r>
      <w:r w:rsidRPr="00390E14">
        <w:t>radle</w:t>
      </w:r>
      <w:proofErr w:type="spellEnd"/>
    </w:p>
    <w:p w:rsidR="00BC3F43" w:rsidRDefault="00FA7CA9" w:rsidP="000256BC">
      <w:pPr>
        <w:pStyle w:val="2"/>
        <w:rPr>
          <w:rFonts w:hint="eastAsia"/>
        </w:rPr>
      </w:pPr>
      <w:r>
        <w:rPr>
          <w:rFonts w:hint="eastAsia"/>
        </w:rPr>
        <w:t>商业智能</w:t>
      </w:r>
      <w:r>
        <w:rPr>
          <w:rFonts w:hint="eastAsia"/>
        </w:rPr>
        <w:t>(</w:t>
      </w:r>
      <w:r>
        <w:rPr>
          <w:rFonts w:hint="eastAsia"/>
        </w:rPr>
        <w:t>BI</w:t>
      </w:r>
      <w:r>
        <w:rPr>
          <w:rFonts w:hint="eastAsia"/>
        </w:rPr>
        <w:t>)</w:t>
      </w:r>
    </w:p>
    <w:p w:rsidR="00E84C19" w:rsidRDefault="00A60B2E" w:rsidP="00F552E7">
      <w:pPr>
        <w:pStyle w:val="3"/>
        <w:rPr>
          <w:rFonts w:hint="eastAsia"/>
        </w:rPr>
      </w:pPr>
      <w:r>
        <w:rPr>
          <w:rFonts w:hint="eastAsia"/>
        </w:rPr>
        <w:t>数据仓库</w:t>
      </w:r>
      <w:r w:rsidR="00EF687A">
        <w:rPr>
          <w:rFonts w:hint="eastAsia"/>
        </w:rPr>
        <w:t>(</w:t>
      </w:r>
      <w:r w:rsidR="00EF687A">
        <w:rPr>
          <w:shd w:val="clear" w:color="auto" w:fill="FFFFFF"/>
        </w:rPr>
        <w:t>Data Warehouse</w:t>
      </w:r>
      <w:r w:rsidR="00EF687A">
        <w:rPr>
          <w:rFonts w:hint="eastAsia"/>
        </w:rPr>
        <w:t>)</w:t>
      </w:r>
    </w:p>
    <w:p w:rsidR="00A60B2E" w:rsidRDefault="00A60B2E" w:rsidP="00F552E7">
      <w:pPr>
        <w:pStyle w:val="3"/>
        <w:rPr>
          <w:rFonts w:hint="eastAsia"/>
        </w:rPr>
      </w:pPr>
      <w:r>
        <w:rPr>
          <w:rFonts w:hint="eastAsia"/>
        </w:rPr>
        <w:lastRenderedPageBreak/>
        <w:t>数据挖掘</w:t>
      </w:r>
      <w:r w:rsidR="00A40321">
        <w:rPr>
          <w:rFonts w:hint="eastAsia"/>
        </w:rPr>
        <w:t>(</w:t>
      </w:r>
      <w:r w:rsidR="00A40321">
        <w:rPr>
          <w:shd w:val="clear" w:color="auto" w:fill="FFFFFF"/>
        </w:rPr>
        <w:t xml:space="preserve">Data </w:t>
      </w:r>
      <w:r w:rsidR="00A40321">
        <w:rPr>
          <w:rFonts w:hint="eastAsia"/>
          <w:shd w:val="clear" w:color="auto" w:fill="FFFFFF"/>
        </w:rPr>
        <w:t>M</w:t>
      </w:r>
      <w:r w:rsidR="00A40321">
        <w:rPr>
          <w:shd w:val="clear" w:color="auto" w:fill="FFFFFF"/>
        </w:rPr>
        <w:t>ining</w:t>
      </w:r>
      <w:r w:rsidR="00A40321">
        <w:rPr>
          <w:rFonts w:hint="eastAsia"/>
        </w:rPr>
        <w:t>)</w:t>
      </w:r>
    </w:p>
    <w:p w:rsidR="00AA03A7" w:rsidRDefault="007D4F3D" w:rsidP="000F7AAB">
      <w:pPr>
        <w:pStyle w:val="1"/>
        <w:rPr>
          <w:rFonts w:hint="eastAsia"/>
        </w:rPr>
      </w:pPr>
      <w:bookmarkStart w:id="10" w:name="_Toc382486233"/>
      <w:r>
        <w:rPr>
          <w:rFonts w:hint="eastAsia"/>
        </w:rPr>
        <w:t>项目管理</w:t>
      </w:r>
      <w:r w:rsidR="003F2878">
        <w:rPr>
          <w:rFonts w:hint="eastAsia"/>
        </w:rPr>
        <w:t>(Project Management</w:t>
      </w:r>
      <w:r w:rsidR="00574BAA">
        <w:rPr>
          <w:rFonts w:hint="eastAsia"/>
        </w:rPr>
        <w:t>)</w:t>
      </w:r>
      <w:bookmarkEnd w:id="10"/>
    </w:p>
    <w:p w:rsidR="00A0250C" w:rsidRDefault="00B47EFF" w:rsidP="000F7AAB">
      <w:pPr>
        <w:pStyle w:val="2"/>
        <w:rPr>
          <w:rFonts w:hint="eastAsia"/>
        </w:rPr>
      </w:pPr>
      <w:bookmarkStart w:id="11" w:name="_Toc382486234"/>
      <w:r>
        <w:rPr>
          <w:rFonts w:hint="eastAsia"/>
        </w:rPr>
        <w:t>软考</w:t>
      </w:r>
      <w:bookmarkEnd w:id="11"/>
    </w:p>
    <w:p w:rsidR="00A0250C" w:rsidRDefault="00A0250C" w:rsidP="000F7AAB">
      <w:pPr>
        <w:pStyle w:val="3"/>
        <w:rPr>
          <w:rFonts w:hint="eastAsia"/>
        </w:rPr>
      </w:pPr>
      <w:bookmarkStart w:id="12" w:name="_Toc382486235"/>
      <w:r>
        <w:rPr>
          <w:rFonts w:hint="eastAsia"/>
        </w:rPr>
        <w:t>系统集成项目管理工程师</w:t>
      </w:r>
      <w:bookmarkEnd w:id="12"/>
    </w:p>
    <w:p w:rsidR="00AA03A7" w:rsidRDefault="00A0250C" w:rsidP="000F7AAB">
      <w:pPr>
        <w:pStyle w:val="3"/>
        <w:rPr>
          <w:rFonts w:hint="eastAsia"/>
        </w:rPr>
      </w:pPr>
      <w:bookmarkStart w:id="13" w:name="_Toc382486236"/>
      <w:r>
        <w:rPr>
          <w:rFonts w:hint="eastAsia"/>
        </w:rPr>
        <w:t>信息系统项目管理师</w:t>
      </w:r>
      <w:bookmarkEnd w:id="13"/>
    </w:p>
    <w:p w:rsidR="00AA03A7" w:rsidRDefault="00B8375A" w:rsidP="00AA2234">
      <w:pPr>
        <w:pStyle w:val="2"/>
        <w:rPr>
          <w:rFonts w:hint="eastAsia"/>
        </w:rPr>
      </w:pPr>
      <w:bookmarkStart w:id="14" w:name="_Toc382486237"/>
      <w:r>
        <w:rPr>
          <w:rFonts w:hint="eastAsia"/>
        </w:rPr>
        <w:t>工具</w:t>
      </w:r>
      <w:bookmarkEnd w:id="14"/>
    </w:p>
    <w:p w:rsidR="00B108B6" w:rsidRDefault="00B108B6" w:rsidP="00B108B6">
      <w:pPr>
        <w:pStyle w:val="3"/>
        <w:rPr>
          <w:rFonts w:hint="eastAsia"/>
        </w:rPr>
      </w:pPr>
      <w:bookmarkStart w:id="15" w:name="_Toc382486238"/>
      <w:r>
        <w:rPr>
          <w:rFonts w:hint="eastAsia"/>
        </w:rPr>
        <w:t>团队任务管理</w:t>
      </w:r>
      <w:bookmarkEnd w:id="15"/>
    </w:p>
    <w:p w:rsidR="00B108B6" w:rsidRDefault="00B108B6" w:rsidP="00B108B6">
      <w:pPr>
        <w:pStyle w:val="4"/>
        <w:rPr>
          <w:rFonts w:hint="eastAsia"/>
        </w:rPr>
      </w:pPr>
      <w:r>
        <w:rPr>
          <w:rFonts w:hint="eastAsia"/>
        </w:rPr>
        <w:t>JIRA</w:t>
      </w:r>
    </w:p>
    <w:p w:rsidR="00B108B6" w:rsidRDefault="00017319" w:rsidP="001E0F18">
      <w:pPr>
        <w:pStyle w:val="3"/>
        <w:rPr>
          <w:rFonts w:hint="eastAsia"/>
        </w:rPr>
      </w:pPr>
      <w:r>
        <w:rPr>
          <w:rFonts w:hint="eastAsia"/>
        </w:rPr>
        <w:t>代码管理</w:t>
      </w:r>
    </w:p>
    <w:p w:rsidR="00B108B6" w:rsidRDefault="00D54CB8" w:rsidP="001E0F18">
      <w:pPr>
        <w:pStyle w:val="4"/>
        <w:rPr>
          <w:rFonts w:hint="eastAsia"/>
        </w:rPr>
      </w:pPr>
      <w:r>
        <w:rPr>
          <w:rFonts w:hint="eastAsia"/>
        </w:rPr>
        <w:t>SVN</w:t>
      </w:r>
    </w:p>
    <w:p w:rsidR="00B108B6" w:rsidRPr="00BF6A6A" w:rsidRDefault="00FB4EBE" w:rsidP="00B108B6">
      <w:pPr>
        <w:pStyle w:val="4"/>
      </w:pPr>
      <w:proofErr w:type="spellStart"/>
      <w:r>
        <w:rPr>
          <w:rFonts w:hint="eastAsia"/>
        </w:rPr>
        <w:t>Git</w:t>
      </w:r>
      <w:proofErr w:type="spellEnd"/>
    </w:p>
    <w:p w:rsidR="00DF0F21" w:rsidRDefault="00507CCB" w:rsidP="00205EE6">
      <w:pPr>
        <w:pStyle w:val="3"/>
        <w:rPr>
          <w:rFonts w:hint="eastAsia"/>
        </w:rPr>
      </w:pPr>
      <w:bookmarkStart w:id="16" w:name="_Toc382486239"/>
      <w:r>
        <w:rPr>
          <w:rFonts w:hint="eastAsia"/>
        </w:rPr>
        <w:t>图形</w:t>
      </w:r>
      <w:r w:rsidR="006043AD">
        <w:rPr>
          <w:rFonts w:hint="eastAsia"/>
        </w:rPr>
        <w:t>设计</w:t>
      </w:r>
      <w:bookmarkEnd w:id="16"/>
    </w:p>
    <w:p w:rsidR="0030409F" w:rsidRDefault="0030409F" w:rsidP="00205EE6">
      <w:pPr>
        <w:pStyle w:val="4"/>
        <w:rPr>
          <w:rFonts w:hint="eastAsia"/>
        </w:rPr>
      </w:pPr>
      <w:r>
        <w:rPr>
          <w:rFonts w:hint="eastAsia"/>
        </w:rPr>
        <w:t>Visio</w:t>
      </w:r>
    </w:p>
    <w:p w:rsidR="00AA03A7" w:rsidRDefault="003E35D4" w:rsidP="00205EE6">
      <w:pPr>
        <w:pStyle w:val="3"/>
        <w:rPr>
          <w:rFonts w:hint="eastAsia"/>
        </w:rPr>
      </w:pPr>
      <w:bookmarkStart w:id="17" w:name="_Toc382486240"/>
      <w:r>
        <w:rPr>
          <w:rFonts w:hint="eastAsia"/>
        </w:rPr>
        <w:t>原型设计</w:t>
      </w:r>
      <w:bookmarkEnd w:id="17"/>
    </w:p>
    <w:p w:rsidR="00F30C3A" w:rsidRDefault="00A0219B" w:rsidP="00205EE6">
      <w:pPr>
        <w:pStyle w:val="4"/>
        <w:rPr>
          <w:rFonts w:hint="eastAsia"/>
        </w:rPr>
      </w:pPr>
      <w:r>
        <w:rPr>
          <w:rFonts w:hint="eastAsia"/>
        </w:rPr>
        <w:t>GUI Design Studio</w:t>
      </w:r>
    </w:p>
    <w:p w:rsidR="00F30C3A" w:rsidRDefault="00FC40AD" w:rsidP="00205EE6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Axure</w:t>
      </w:r>
      <w:proofErr w:type="spellEnd"/>
    </w:p>
    <w:p w:rsidR="003E35D4" w:rsidRDefault="00FD03ED" w:rsidP="00205EE6">
      <w:pPr>
        <w:pStyle w:val="3"/>
        <w:rPr>
          <w:rFonts w:hint="eastAsia"/>
        </w:rPr>
      </w:pPr>
      <w:bookmarkStart w:id="18" w:name="_Toc382486241"/>
      <w:r>
        <w:rPr>
          <w:rFonts w:hint="eastAsia"/>
        </w:rPr>
        <w:t>数据库建模</w:t>
      </w:r>
      <w:bookmarkEnd w:id="18"/>
    </w:p>
    <w:p w:rsidR="0018122F" w:rsidRDefault="008E4402" w:rsidP="00205EE6">
      <w:pPr>
        <w:pStyle w:val="4"/>
        <w:rPr>
          <w:rFonts w:hint="eastAsia"/>
        </w:rPr>
      </w:pPr>
      <w:proofErr w:type="spellStart"/>
      <w:r>
        <w:rPr>
          <w:rFonts w:hint="eastAsia"/>
        </w:rPr>
        <w:t>PowerD</w:t>
      </w:r>
      <w:r w:rsidR="00194D44">
        <w:rPr>
          <w:rFonts w:hint="eastAsia"/>
        </w:rPr>
        <w:t>esigner</w:t>
      </w:r>
      <w:proofErr w:type="spellEnd"/>
    </w:p>
    <w:p w:rsidR="00B108B6" w:rsidRDefault="00B108B6" w:rsidP="00E739D9">
      <w:pPr>
        <w:pStyle w:val="2"/>
        <w:rPr>
          <w:rFonts w:hint="eastAsia"/>
        </w:rPr>
      </w:pPr>
      <w:bookmarkStart w:id="19" w:name="_Toc382486242"/>
      <w:r>
        <w:rPr>
          <w:rFonts w:hint="eastAsia"/>
        </w:rPr>
        <w:t>规范</w:t>
      </w:r>
      <w:bookmarkEnd w:id="19"/>
    </w:p>
    <w:p w:rsidR="000D4E28" w:rsidRDefault="00927CDD" w:rsidP="00E739D9">
      <w:pPr>
        <w:pStyle w:val="3"/>
        <w:rPr>
          <w:rFonts w:hint="eastAsia"/>
        </w:rPr>
      </w:pPr>
      <w:bookmarkStart w:id="20" w:name="_Toc382486243"/>
      <w:r>
        <w:rPr>
          <w:rFonts w:hint="eastAsia"/>
        </w:rPr>
        <w:t>技术</w:t>
      </w:r>
      <w:r w:rsidR="00970358">
        <w:rPr>
          <w:rFonts w:hint="eastAsia"/>
        </w:rPr>
        <w:t>文档规范</w:t>
      </w:r>
      <w:bookmarkEnd w:id="20"/>
    </w:p>
    <w:p w:rsidR="003501F1" w:rsidRDefault="003501F1" w:rsidP="00E739D9">
      <w:pPr>
        <w:pStyle w:val="3"/>
        <w:rPr>
          <w:rFonts w:hint="eastAsia"/>
        </w:rPr>
      </w:pPr>
      <w:bookmarkStart w:id="21" w:name="_Toc382486244"/>
      <w:r>
        <w:rPr>
          <w:rFonts w:hint="eastAsia"/>
        </w:rPr>
        <w:t>数据库规范</w:t>
      </w:r>
      <w:bookmarkEnd w:id="21"/>
    </w:p>
    <w:p w:rsidR="003501F1" w:rsidRDefault="003501F1" w:rsidP="00E739D9">
      <w:pPr>
        <w:pStyle w:val="3"/>
        <w:rPr>
          <w:rFonts w:hint="eastAsia"/>
        </w:rPr>
      </w:pPr>
      <w:bookmarkStart w:id="22" w:name="_Toc382486245"/>
      <w:r>
        <w:rPr>
          <w:rFonts w:hint="eastAsia"/>
        </w:rPr>
        <w:t>JavaScript</w:t>
      </w:r>
      <w:r>
        <w:rPr>
          <w:rFonts w:hint="eastAsia"/>
        </w:rPr>
        <w:t>编程规范</w:t>
      </w:r>
      <w:bookmarkEnd w:id="22"/>
    </w:p>
    <w:p w:rsidR="003501F1" w:rsidRDefault="00F71C7B" w:rsidP="00E739D9">
      <w:pPr>
        <w:pStyle w:val="3"/>
        <w:rPr>
          <w:rFonts w:hint="eastAsia"/>
        </w:rPr>
      </w:pPr>
      <w:bookmarkStart w:id="23" w:name="_Toc382486246"/>
      <w:r>
        <w:rPr>
          <w:rFonts w:hint="eastAsia"/>
        </w:rPr>
        <w:t>Java</w:t>
      </w:r>
      <w:r>
        <w:rPr>
          <w:rFonts w:hint="eastAsia"/>
        </w:rPr>
        <w:t>编程规范</w:t>
      </w:r>
      <w:bookmarkEnd w:id="23"/>
    </w:p>
    <w:p w:rsidR="00F71C7B" w:rsidRDefault="000260F6" w:rsidP="00E739D9">
      <w:pPr>
        <w:pStyle w:val="3"/>
        <w:rPr>
          <w:rFonts w:hint="eastAsia"/>
        </w:rPr>
      </w:pPr>
      <w:bookmarkStart w:id="24" w:name="_Toc382486247"/>
      <w:r>
        <w:rPr>
          <w:rFonts w:hint="eastAsia"/>
        </w:rPr>
        <w:t>Java</w:t>
      </w:r>
      <w:r>
        <w:rPr>
          <w:rFonts w:hint="eastAsia"/>
        </w:rPr>
        <w:t>代码格式化规范</w:t>
      </w:r>
      <w:bookmarkEnd w:id="24"/>
    </w:p>
    <w:p w:rsidR="000260F6" w:rsidRDefault="000260F6" w:rsidP="00E739D9">
      <w:pPr>
        <w:pStyle w:val="3"/>
        <w:rPr>
          <w:rFonts w:hint="eastAsia"/>
        </w:rPr>
      </w:pPr>
      <w:bookmarkStart w:id="25" w:name="_Toc382486248"/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规范</w:t>
      </w:r>
      <w:bookmarkEnd w:id="25"/>
    </w:p>
    <w:p w:rsidR="000260F6" w:rsidRDefault="000260F6" w:rsidP="00E739D9">
      <w:pPr>
        <w:pStyle w:val="3"/>
        <w:rPr>
          <w:rFonts w:hint="eastAsia"/>
        </w:rPr>
      </w:pPr>
      <w:bookmarkStart w:id="26" w:name="_Toc382486249"/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规范</w:t>
      </w:r>
      <w:bookmarkEnd w:id="26"/>
    </w:p>
    <w:p w:rsidR="00FD7A34" w:rsidRPr="000260F6" w:rsidRDefault="006F0CEF" w:rsidP="00AA07D5">
      <w:pPr>
        <w:pStyle w:val="2"/>
        <w:rPr>
          <w:rFonts w:hint="eastAsia"/>
        </w:rPr>
      </w:pPr>
      <w:r>
        <w:rPr>
          <w:rFonts w:hint="eastAsia"/>
        </w:rPr>
        <w:t>项目档案</w:t>
      </w:r>
    </w:p>
    <w:p w:rsidR="00F71C7B" w:rsidRDefault="006023FA" w:rsidP="005345E6">
      <w:pPr>
        <w:pStyle w:val="3"/>
        <w:rPr>
          <w:rFonts w:hint="eastAsia"/>
        </w:rPr>
      </w:pPr>
      <w:bookmarkStart w:id="27" w:name="_Toc382486251"/>
      <w:r>
        <w:rPr>
          <w:rFonts w:hint="eastAsia"/>
        </w:rPr>
        <w:t xml:space="preserve">01 </w:t>
      </w:r>
      <w:r>
        <w:rPr>
          <w:rFonts w:hint="eastAsia"/>
        </w:rPr>
        <w:t>项目计划</w:t>
      </w:r>
      <w:bookmarkEnd w:id="27"/>
    </w:p>
    <w:p w:rsidR="006023FA" w:rsidRDefault="006023FA" w:rsidP="005345E6">
      <w:pPr>
        <w:pStyle w:val="3"/>
        <w:rPr>
          <w:rFonts w:hint="eastAsia"/>
        </w:rPr>
      </w:pPr>
      <w:bookmarkStart w:id="28" w:name="_Toc382486252"/>
      <w:r>
        <w:rPr>
          <w:rFonts w:hint="eastAsia"/>
        </w:rPr>
        <w:t xml:space="preserve">02 </w:t>
      </w:r>
      <w:r>
        <w:rPr>
          <w:rFonts w:hint="eastAsia"/>
        </w:rPr>
        <w:t>项目任务</w:t>
      </w:r>
      <w:r>
        <w:rPr>
          <w:rFonts w:hint="eastAsia"/>
        </w:rPr>
        <w:t>PT</w:t>
      </w:r>
      <w:bookmarkEnd w:id="28"/>
    </w:p>
    <w:p w:rsidR="006023FA" w:rsidRDefault="006023FA" w:rsidP="005345E6">
      <w:pPr>
        <w:pStyle w:val="3"/>
        <w:rPr>
          <w:rFonts w:hint="eastAsia"/>
        </w:rPr>
      </w:pPr>
      <w:bookmarkStart w:id="29" w:name="_Toc382486253"/>
      <w:r>
        <w:rPr>
          <w:rFonts w:hint="eastAsia"/>
        </w:rPr>
        <w:t xml:space="preserve">03 </w:t>
      </w:r>
      <w:r>
        <w:rPr>
          <w:rFonts w:hint="eastAsia"/>
        </w:rPr>
        <w:t>项目报告</w:t>
      </w:r>
      <w:r>
        <w:rPr>
          <w:rFonts w:hint="eastAsia"/>
        </w:rPr>
        <w:t>PR</w:t>
      </w:r>
      <w:bookmarkEnd w:id="29"/>
    </w:p>
    <w:p w:rsidR="006023FA" w:rsidRDefault="006023FA" w:rsidP="005345E6">
      <w:pPr>
        <w:pStyle w:val="3"/>
        <w:rPr>
          <w:rFonts w:hint="eastAsia"/>
        </w:rPr>
      </w:pPr>
      <w:bookmarkStart w:id="30" w:name="_Toc382486254"/>
      <w:r>
        <w:rPr>
          <w:rFonts w:hint="eastAsia"/>
        </w:rPr>
        <w:lastRenderedPageBreak/>
        <w:t>04 QA</w:t>
      </w:r>
      <w:r>
        <w:rPr>
          <w:rFonts w:hint="eastAsia"/>
        </w:rPr>
        <w:t>报告</w:t>
      </w:r>
      <w:r>
        <w:rPr>
          <w:rFonts w:hint="eastAsia"/>
        </w:rPr>
        <w:t>QAR</w:t>
      </w:r>
      <w:bookmarkEnd w:id="30"/>
    </w:p>
    <w:p w:rsidR="007D261C" w:rsidRDefault="007D261C" w:rsidP="007D261C">
      <w:pPr>
        <w:pStyle w:val="4"/>
        <w:rPr>
          <w:rFonts w:hint="eastAsia"/>
        </w:rPr>
      </w:pPr>
      <w:r w:rsidRPr="007D261C">
        <w:rPr>
          <w:rFonts w:hint="eastAsia"/>
        </w:rPr>
        <w:t>01 QA</w:t>
      </w:r>
      <w:r w:rsidRPr="007D261C">
        <w:rPr>
          <w:rFonts w:hint="eastAsia"/>
        </w:rPr>
        <w:t>不符合报告</w:t>
      </w:r>
      <w:r w:rsidRPr="007D261C">
        <w:rPr>
          <w:rFonts w:hint="eastAsia"/>
        </w:rPr>
        <w:t xml:space="preserve"> QAP</w:t>
      </w:r>
    </w:p>
    <w:p w:rsidR="007D261C" w:rsidRPr="007D261C" w:rsidRDefault="007D261C" w:rsidP="007D261C">
      <w:pPr>
        <w:pStyle w:val="4"/>
        <w:rPr>
          <w:rFonts w:hint="eastAsia"/>
        </w:rPr>
      </w:pPr>
      <w:r w:rsidRPr="007D261C">
        <w:rPr>
          <w:rFonts w:hint="eastAsia"/>
        </w:rPr>
        <w:t>02 QA</w:t>
      </w:r>
      <w:r w:rsidRPr="007D261C">
        <w:rPr>
          <w:rFonts w:hint="eastAsia"/>
        </w:rPr>
        <w:t>周报</w:t>
      </w:r>
      <w:r w:rsidRPr="007D261C">
        <w:rPr>
          <w:rFonts w:hint="eastAsia"/>
        </w:rPr>
        <w:t xml:space="preserve"> QAR</w:t>
      </w:r>
    </w:p>
    <w:p w:rsidR="000D4E28" w:rsidRDefault="006023FA" w:rsidP="005345E6">
      <w:pPr>
        <w:pStyle w:val="3"/>
        <w:rPr>
          <w:rFonts w:hint="eastAsia"/>
        </w:rPr>
      </w:pPr>
      <w:bookmarkStart w:id="31" w:name="_Toc382486255"/>
      <w:r>
        <w:rPr>
          <w:rFonts w:hint="eastAsia"/>
        </w:rPr>
        <w:t xml:space="preserve">05 </w:t>
      </w:r>
      <w:r>
        <w:rPr>
          <w:rFonts w:hint="eastAsia"/>
        </w:rPr>
        <w:t>评审记录</w:t>
      </w:r>
      <w:r>
        <w:rPr>
          <w:rFonts w:hint="eastAsia"/>
        </w:rPr>
        <w:t>RR</w:t>
      </w:r>
      <w:bookmarkEnd w:id="31"/>
    </w:p>
    <w:p w:rsidR="006023FA" w:rsidRDefault="006023FA" w:rsidP="005345E6">
      <w:pPr>
        <w:pStyle w:val="3"/>
        <w:rPr>
          <w:rFonts w:hint="eastAsia"/>
        </w:rPr>
      </w:pPr>
      <w:bookmarkStart w:id="32" w:name="_Toc382486256"/>
      <w:r>
        <w:rPr>
          <w:rFonts w:hint="eastAsia"/>
        </w:rPr>
        <w:t xml:space="preserve">06 </w:t>
      </w:r>
      <w:r>
        <w:rPr>
          <w:rFonts w:hint="eastAsia"/>
        </w:rPr>
        <w:t>项目会议纪要</w:t>
      </w:r>
      <w:r>
        <w:rPr>
          <w:rFonts w:hint="eastAsia"/>
        </w:rPr>
        <w:t>PM</w:t>
      </w:r>
      <w:bookmarkEnd w:id="32"/>
    </w:p>
    <w:p w:rsidR="006023FA" w:rsidRDefault="006023FA" w:rsidP="005345E6">
      <w:pPr>
        <w:pStyle w:val="3"/>
        <w:rPr>
          <w:rFonts w:hint="eastAsia"/>
        </w:rPr>
      </w:pPr>
      <w:bookmarkStart w:id="33" w:name="_Toc382486257"/>
      <w:r>
        <w:rPr>
          <w:rFonts w:hint="eastAsia"/>
        </w:rPr>
        <w:t xml:space="preserve">07 </w:t>
      </w:r>
      <w:r>
        <w:rPr>
          <w:rFonts w:hint="eastAsia"/>
        </w:rPr>
        <w:t>需求档案</w:t>
      </w:r>
      <w:r>
        <w:rPr>
          <w:rFonts w:hint="eastAsia"/>
        </w:rPr>
        <w:t>REQ</w:t>
      </w:r>
      <w:bookmarkEnd w:id="33"/>
    </w:p>
    <w:p w:rsidR="006023FA" w:rsidRDefault="006023FA" w:rsidP="005345E6">
      <w:pPr>
        <w:pStyle w:val="3"/>
        <w:rPr>
          <w:rFonts w:hint="eastAsia"/>
        </w:rPr>
      </w:pPr>
      <w:bookmarkStart w:id="34" w:name="_Toc382486258"/>
      <w:r>
        <w:rPr>
          <w:rFonts w:hint="eastAsia"/>
        </w:rPr>
        <w:t xml:space="preserve">08 </w:t>
      </w:r>
      <w:r>
        <w:rPr>
          <w:rFonts w:hint="eastAsia"/>
        </w:rPr>
        <w:t>设计档案</w:t>
      </w:r>
      <w:r>
        <w:rPr>
          <w:rFonts w:hint="eastAsia"/>
        </w:rPr>
        <w:t>DD</w:t>
      </w:r>
      <w:bookmarkEnd w:id="34"/>
    </w:p>
    <w:p w:rsidR="00637FEA" w:rsidRDefault="00637FEA" w:rsidP="00637FEA">
      <w:pPr>
        <w:pStyle w:val="4"/>
        <w:rPr>
          <w:rFonts w:hint="eastAsia"/>
        </w:rPr>
      </w:pPr>
      <w:r w:rsidRPr="00637FEA">
        <w:rPr>
          <w:rFonts w:hint="eastAsia"/>
        </w:rPr>
        <w:t xml:space="preserve">01 </w:t>
      </w:r>
      <w:r w:rsidRPr="00637FEA">
        <w:rPr>
          <w:rFonts w:hint="eastAsia"/>
        </w:rPr>
        <w:t>概要设计</w:t>
      </w:r>
    </w:p>
    <w:p w:rsidR="00637FEA" w:rsidRDefault="00637FEA" w:rsidP="00637FEA">
      <w:pPr>
        <w:pStyle w:val="4"/>
        <w:rPr>
          <w:rFonts w:hint="eastAsia"/>
        </w:rPr>
      </w:pPr>
      <w:r w:rsidRPr="00637FEA">
        <w:rPr>
          <w:rFonts w:hint="eastAsia"/>
        </w:rPr>
        <w:t xml:space="preserve">02 </w:t>
      </w:r>
      <w:r w:rsidRPr="00637FEA">
        <w:rPr>
          <w:rFonts w:hint="eastAsia"/>
        </w:rPr>
        <w:t>详细设计</w:t>
      </w:r>
    </w:p>
    <w:p w:rsidR="00637FEA" w:rsidRPr="00637FEA" w:rsidRDefault="00637FEA" w:rsidP="00637FEA">
      <w:pPr>
        <w:pStyle w:val="4"/>
        <w:rPr>
          <w:rFonts w:hint="eastAsia"/>
        </w:rPr>
      </w:pPr>
      <w:r w:rsidRPr="00637FEA">
        <w:rPr>
          <w:rFonts w:hint="eastAsia"/>
        </w:rPr>
        <w:t xml:space="preserve">03 </w:t>
      </w:r>
      <w:r w:rsidRPr="00637FEA">
        <w:rPr>
          <w:rFonts w:hint="eastAsia"/>
        </w:rPr>
        <w:t>数据库设计</w:t>
      </w:r>
    </w:p>
    <w:p w:rsidR="006023FA" w:rsidRDefault="006023FA" w:rsidP="005345E6">
      <w:pPr>
        <w:pStyle w:val="3"/>
        <w:rPr>
          <w:rFonts w:hint="eastAsia"/>
        </w:rPr>
      </w:pPr>
      <w:bookmarkStart w:id="35" w:name="_Toc382486259"/>
      <w:r>
        <w:rPr>
          <w:rFonts w:hint="eastAsia"/>
        </w:rPr>
        <w:t>09</w:t>
      </w:r>
      <w:r>
        <w:rPr>
          <w:rFonts w:hint="eastAsia"/>
        </w:rPr>
        <w:t>代码档案</w:t>
      </w:r>
      <w:r>
        <w:rPr>
          <w:rFonts w:hint="eastAsia"/>
        </w:rPr>
        <w:t>CODE</w:t>
      </w:r>
      <w:bookmarkEnd w:id="35"/>
    </w:p>
    <w:p w:rsidR="000B1876" w:rsidRDefault="000B1876" w:rsidP="000B1876">
      <w:pPr>
        <w:pStyle w:val="4"/>
        <w:rPr>
          <w:rFonts w:hint="eastAsia"/>
        </w:rPr>
      </w:pPr>
      <w:r w:rsidRPr="000B1876">
        <w:rPr>
          <w:rFonts w:hint="eastAsia"/>
        </w:rPr>
        <w:t>定版库</w:t>
      </w:r>
    </w:p>
    <w:p w:rsidR="000B1876" w:rsidRPr="000B1876" w:rsidRDefault="000B1876" w:rsidP="000B1876">
      <w:pPr>
        <w:pStyle w:val="4"/>
        <w:rPr>
          <w:rFonts w:hint="eastAsia"/>
        </w:rPr>
      </w:pPr>
      <w:r w:rsidRPr="000B1876">
        <w:rPr>
          <w:rFonts w:hint="eastAsia"/>
        </w:rPr>
        <w:t>开发库</w:t>
      </w:r>
    </w:p>
    <w:p w:rsidR="006023FA" w:rsidRDefault="006023FA" w:rsidP="005345E6">
      <w:pPr>
        <w:pStyle w:val="3"/>
        <w:rPr>
          <w:rFonts w:hint="eastAsia"/>
        </w:rPr>
      </w:pPr>
      <w:bookmarkStart w:id="36" w:name="_Toc382486260"/>
      <w:r>
        <w:rPr>
          <w:rFonts w:hint="eastAsia"/>
        </w:rPr>
        <w:t>10</w:t>
      </w:r>
      <w:r>
        <w:rPr>
          <w:rFonts w:hint="eastAsia"/>
        </w:rPr>
        <w:t>测试档案</w:t>
      </w:r>
      <w:r>
        <w:rPr>
          <w:rFonts w:hint="eastAsia"/>
        </w:rPr>
        <w:t>TD</w:t>
      </w:r>
      <w:bookmarkEnd w:id="36"/>
    </w:p>
    <w:p w:rsidR="006023FA" w:rsidRDefault="006023FA" w:rsidP="005345E6">
      <w:pPr>
        <w:pStyle w:val="3"/>
        <w:rPr>
          <w:rFonts w:hint="eastAsia"/>
        </w:rPr>
      </w:pPr>
      <w:bookmarkStart w:id="37" w:name="_Toc382486261"/>
      <w:r>
        <w:rPr>
          <w:rFonts w:hint="eastAsia"/>
        </w:rPr>
        <w:lastRenderedPageBreak/>
        <w:t xml:space="preserve">11 </w:t>
      </w:r>
      <w:r>
        <w:rPr>
          <w:rFonts w:hint="eastAsia"/>
        </w:rPr>
        <w:t>软件说明书和手册</w:t>
      </w:r>
      <w:r>
        <w:rPr>
          <w:rFonts w:hint="eastAsia"/>
        </w:rPr>
        <w:t>MAN</w:t>
      </w:r>
      <w:bookmarkEnd w:id="37"/>
    </w:p>
    <w:p w:rsidR="006023FA" w:rsidRDefault="006023FA" w:rsidP="005345E6">
      <w:pPr>
        <w:pStyle w:val="3"/>
        <w:rPr>
          <w:rFonts w:hint="eastAsia"/>
        </w:rPr>
      </w:pPr>
      <w:bookmarkStart w:id="38" w:name="_Toc382486262"/>
      <w:r>
        <w:rPr>
          <w:rFonts w:hint="eastAsia"/>
        </w:rPr>
        <w:t xml:space="preserve">12 </w:t>
      </w:r>
      <w:r>
        <w:rPr>
          <w:rFonts w:hint="eastAsia"/>
        </w:rPr>
        <w:t>实施维护档案</w:t>
      </w:r>
      <w:bookmarkEnd w:id="38"/>
    </w:p>
    <w:p w:rsidR="006023FA" w:rsidRDefault="006023FA" w:rsidP="005345E6">
      <w:pPr>
        <w:pStyle w:val="3"/>
        <w:rPr>
          <w:rFonts w:hint="eastAsia"/>
        </w:rPr>
      </w:pPr>
      <w:bookmarkStart w:id="39" w:name="_Toc382486263"/>
      <w:r>
        <w:rPr>
          <w:rFonts w:hint="eastAsia"/>
        </w:rPr>
        <w:t xml:space="preserve">99 </w:t>
      </w:r>
      <w:r>
        <w:rPr>
          <w:rFonts w:hint="eastAsia"/>
        </w:rPr>
        <w:t>其他</w:t>
      </w:r>
      <w:r>
        <w:rPr>
          <w:rFonts w:hint="eastAsia"/>
        </w:rPr>
        <w:t>OTHER</w:t>
      </w:r>
      <w:bookmarkEnd w:id="39"/>
    </w:p>
    <w:p w:rsidR="006023FA" w:rsidRDefault="006023FA" w:rsidP="005345E6">
      <w:pPr>
        <w:pStyle w:val="3"/>
        <w:rPr>
          <w:rFonts w:hint="eastAsia"/>
        </w:rPr>
      </w:pPr>
      <w:bookmarkStart w:id="40" w:name="_Toc382486264"/>
      <w:r>
        <w:rPr>
          <w:rFonts w:hint="eastAsia"/>
        </w:rPr>
        <w:t>规章制度</w:t>
      </w:r>
      <w:bookmarkEnd w:id="40"/>
    </w:p>
    <w:p w:rsidR="006023FA" w:rsidRDefault="00136475" w:rsidP="005345E6">
      <w:pPr>
        <w:pStyle w:val="3"/>
        <w:rPr>
          <w:rFonts w:hint="eastAsia"/>
        </w:rPr>
      </w:pPr>
      <w:bookmarkStart w:id="41" w:name="_Toc382486265"/>
      <w:r>
        <w:rPr>
          <w:rFonts w:hint="eastAsia"/>
        </w:rPr>
        <w:t>项目资料</w:t>
      </w:r>
      <w:bookmarkEnd w:id="41"/>
    </w:p>
    <w:p w:rsidR="006023FA" w:rsidRDefault="009901FD" w:rsidP="003839A2">
      <w:pPr>
        <w:pStyle w:val="3"/>
        <w:rPr>
          <w:rFonts w:hint="eastAsia"/>
        </w:rPr>
      </w:pPr>
      <w:r>
        <w:rPr>
          <w:rFonts w:hint="eastAsia"/>
        </w:rPr>
        <w:t>文档清单</w:t>
      </w:r>
    </w:p>
    <w:p w:rsidR="00D6376F" w:rsidRDefault="0026700D" w:rsidP="00C74BD0">
      <w:pPr>
        <w:pStyle w:val="1"/>
        <w:rPr>
          <w:rFonts w:hint="eastAsia"/>
        </w:rPr>
      </w:pPr>
      <w:r>
        <w:rPr>
          <w:rFonts w:hint="eastAsia"/>
        </w:rPr>
        <w:t>操作系统</w:t>
      </w:r>
    </w:p>
    <w:p w:rsidR="00D6376F" w:rsidRDefault="0026700D" w:rsidP="00C74BD0">
      <w:pPr>
        <w:pStyle w:val="2"/>
        <w:rPr>
          <w:rFonts w:hint="eastAsia"/>
        </w:rPr>
      </w:pPr>
      <w:r>
        <w:rPr>
          <w:rFonts w:hint="eastAsia"/>
        </w:rPr>
        <w:t>Windows</w:t>
      </w:r>
    </w:p>
    <w:p w:rsidR="0026700D" w:rsidRDefault="0026700D" w:rsidP="00C74BD0">
      <w:pPr>
        <w:pStyle w:val="2"/>
        <w:rPr>
          <w:rFonts w:hint="eastAsia"/>
        </w:rPr>
      </w:pPr>
      <w:r>
        <w:rPr>
          <w:rFonts w:hint="eastAsia"/>
        </w:rPr>
        <w:t>Linux</w:t>
      </w:r>
    </w:p>
    <w:p w:rsidR="00242FC3" w:rsidRDefault="00242FC3" w:rsidP="00242FC3">
      <w:pPr>
        <w:rPr>
          <w:rFonts w:hint="eastAsia"/>
        </w:rPr>
      </w:pPr>
    </w:p>
    <w:p w:rsidR="00242FC3" w:rsidRDefault="00242FC3" w:rsidP="00242FC3">
      <w:pPr>
        <w:rPr>
          <w:rFonts w:hint="eastAsia"/>
        </w:rPr>
      </w:pPr>
    </w:p>
    <w:p w:rsidR="00242FC3" w:rsidRPr="00242FC3" w:rsidRDefault="00242FC3" w:rsidP="00242FC3">
      <w:pPr>
        <w:rPr>
          <w:rFonts w:hint="eastAsia"/>
        </w:rPr>
      </w:pPr>
      <w:bookmarkStart w:id="42" w:name="_GoBack"/>
      <w:bookmarkEnd w:id="42"/>
    </w:p>
    <w:sectPr w:rsidR="00242FC3" w:rsidRPr="00242FC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88E" w:rsidRDefault="002A488E" w:rsidP="00FF7FCE">
      <w:r>
        <w:separator/>
      </w:r>
    </w:p>
  </w:endnote>
  <w:endnote w:type="continuationSeparator" w:id="0">
    <w:p w:rsidR="002A488E" w:rsidRDefault="002A488E" w:rsidP="00FF7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88E" w:rsidRDefault="002A488E" w:rsidP="00FF7FCE">
      <w:r>
        <w:separator/>
      </w:r>
    </w:p>
  </w:footnote>
  <w:footnote w:type="continuationSeparator" w:id="0">
    <w:p w:rsidR="002A488E" w:rsidRDefault="002A488E" w:rsidP="00FF7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66962"/>
    <w:multiLevelType w:val="hybridMultilevel"/>
    <w:tmpl w:val="1EA87C9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313447EE"/>
    <w:multiLevelType w:val="hybridMultilevel"/>
    <w:tmpl w:val="8D4AC1EC"/>
    <w:lvl w:ilvl="0" w:tplc="A6C2F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62F9F"/>
    <w:multiLevelType w:val="multilevel"/>
    <w:tmpl w:val="BBECC94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13E39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3E3017"/>
    <w:multiLevelType w:val="hybridMultilevel"/>
    <w:tmpl w:val="232CCC10"/>
    <w:lvl w:ilvl="0" w:tplc="633C936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948CF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4A86708"/>
    <w:multiLevelType w:val="hybridMultilevel"/>
    <w:tmpl w:val="2D60209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59AB397A"/>
    <w:multiLevelType w:val="hybridMultilevel"/>
    <w:tmpl w:val="614651E8"/>
    <w:lvl w:ilvl="0" w:tplc="105E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0D406F"/>
    <w:multiLevelType w:val="hybridMultilevel"/>
    <w:tmpl w:val="754A3284"/>
    <w:lvl w:ilvl="0" w:tplc="CF5A5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865314"/>
    <w:multiLevelType w:val="hybridMultilevel"/>
    <w:tmpl w:val="FB626BC0"/>
    <w:lvl w:ilvl="0" w:tplc="AE2C4D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6940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FD67DF2"/>
    <w:multiLevelType w:val="hybridMultilevel"/>
    <w:tmpl w:val="DA0220E4"/>
    <w:lvl w:ilvl="0" w:tplc="506A4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C6"/>
    <w:rsid w:val="00002896"/>
    <w:rsid w:val="000030A7"/>
    <w:rsid w:val="00012AEE"/>
    <w:rsid w:val="0001344D"/>
    <w:rsid w:val="00017319"/>
    <w:rsid w:val="00022372"/>
    <w:rsid w:val="000256BC"/>
    <w:rsid w:val="000260F6"/>
    <w:rsid w:val="0003337D"/>
    <w:rsid w:val="0003547B"/>
    <w:rsid w:val="0004313C"/>
    <w:rsid w:val="00043217"/>
    <w:rsid w:val="00050E7B"/>
    <w:rsid w:val="0005406A"/>
    <w:rsid w:val="00064BD4"/>
    <w:rsid w:val="00071B1A"/>
    <w:rsid w:val="00075A9A"/>
    <w:rsid w:val="000804CE"/>
    <w:rsid w:val="00081367"/>
    <w:rsid w:val="000821BD"/>
    <w:rsid w:val="000A45DC"/>
    <w:rsid w:val="000B1876"/>
    <w:rsid w:val="000B64C3"/>
    <w:rsid w:val="000D1476"/>
    <w:rsid w:val="000D268B"/>
    <w:rsid w:val="000D2B9C"/>
    <w:rsid w:val="000D4E28"/>
    <w:rsid w:val="000E1C43"/>
    <w:rsid w:val="000E3855"/>
    <w:rsid w:val="000F4696"/>
    <w:rsid w:val="000F632C"/>
    <w:rsid w:val="000F65F2"/>
    <w:rsid w:val="000F7AAB"/>
    <w:rsid w:val="00103BD0"/>
    <w:rsid w:val="0010624C"/>
    <w:rsid w:val="00110EFC"/>
    <w:rsid w:val="00112415"/>
    <w:rsid w:val="0011728C"/>
    <w:rsid w:val="001227C6"/>
    <w:rsid w:val="00123483"/>
    <w:rsid w:val="00123E12"/>
    <w:rsid w:val="00125548"/>
    <w:rsid w:val="00126798"/>
    <w:rsid w:val="00131315"/>
    <w:rsid w:val="00133BEF"/>
    <w:rsid w:val="00135237"/>
    <w:rsid w:val="00136186"/>
    <w:rsid w:val="00136475"/>
    <w:rsid w:val="0014351C"/>
    <w:rsid w:val="00143642"/>
    <w:rsid w:val="001460E2"/>
    <w:rsid w:val="0014615F"/>
    <w:rsid w:val="00146364"/>
    <w:rsid w:val="001467E1"/>
    <w:rsid w:val="001516B4"/>
    <w:rsid w:val="00157E2A"/>
    <w:rsid w:val="0016088D"/>
    <w:rsid w:val="00163C13"/>
    <w:rsid w:val="00173752"/>
    <w:rsid w:val="0017755D"/>
    <w:rsid w:val="0018122F"/>
    <w:rsid w:val="00182016"/>
    <w:rsid w:val="001913F3"/>
    <w:rsid w:val="00194D44"/>
    <w:rsid w:val="001A59CF"/>
    <w:rsid w:val="001B22BF"/>
    <w:rsid w:val="001B3EDA"/>
    <w:rsid w:val="001C076C"/>
    <w:rsid w:val="001C57BC"/>
    <w:rsid w:val="001D46FC"/>
    <w:rsid w:val="001D4DF0"/>
    <w:rsid w:val="001D6624"/>
    <w:rsid w:val="001E055F"/>
    <w:rsid w:val="001E0F18"/>
    <w:rsid w:val="001E22AF"/>
    <w:rsid w:val="001E40CF"/>
    <w:rsid w:val="001F3879"/>
    <w:rsid w:val="001F39FB"/>
    <w:rsid w:val="001F56A2"/>
    <w:rsid w:val="00205D30"/>
    <w:rsid w:val="00205EE6"/>
    <w:rsid w:val="0020602A"/>
    <w:rsid w:val="002073A9"/>
    <w:rsid w:val="002171A3"/>
    <w:rsid w:val="002210E4"/>
    <w:rsid w:val="002217FE"/>
    <w:rsid w:val="002274A7"/>
    <w:rsid w:val="00230272"/>
    <w:rsid w:val="00237B7E"/>
    <w:rsid w:val="00241660"/>
    <w:rsid w:val="00242FC3"/>
    <w:rsid w:val="002535BE"/>
    <w:rsid w:val="00263AD2"/>
    <w:rsid w:val="00263F1D"/>
    <w:rsid w:val="0026700D"/>
    <w:rsid w:val="0027582E"/>
    <w:rsid w:val="002763D7"/>
    <w:rsid w:val="002805E6"/>
    <w:rsid w:val="00286D96"/>
    <w:rsid w:val="00293CF7"/>
    <w:rsid w:val="00296008"/>
    <w:rsid w:val="002A0741"/>
    <w:rsid w:val="002A488E"/>
    <w:rsid w:val="002A5F64"/>
    <w:rsid w:val="002A78E3"/>
    <w:rsid w:val="002B76FB"/>
    <w:rsid w:val="002C2853"/>
    <w:rsid w:val="002C48AF"/>
    <w:rsid w:val="002C6431"/>
    <w:rsid w:val="002D2BDB"/>
    <w:rsid w:val="002D3B68"/>
    <w:rsid w:val="002D7EE2"/>
    <w:rsid w:val="002E3C5B"/>
    <w:rsid w:val="002E5A51"/>
    <w:rsid w:val="002F0923"/>
    <w:rsid w:val="002F595D"/>
    <w:rsid w:val="002F7ED9"/>
    <w:rsid w:val="00303A24"/>
    <w:rsid w:val="0030409F"/>
    <w:rsid w:val="0030600D"/>
    <w:rsid w:val="00310191"/>
    <w:rsid w:val="00312E1F"/>
    <w:rsid w:val="003241AE"/>
    <w:rsid w:val="003345CF"/>
    <w:rsid w:val="00335D52"/>
    <w:rsid w:val="0034496A"/>
    <w:rsid w:val="003450A5"/>
    <w:rsid w:val="003501F1"/>
    <w:rsid w:val="00355589"/>
    <w:rsid w:val="0035646D"/>
    <w:rsid w:val="00361EF9"/>
    <w:rsid w:val="0036443A"/>
    <w:rsid w:val="00365DB0"/>
    <w:rsid w:val="003839A2"/>
    <w:rsid w:val="00390E14"/>
    <w:rsid w:val="00394EF5"/>
    <w:rsid w:val="003A77D5"/>
    <w:rsid w:val="003B285C"/>
    <w:rsid w:val="003B2E31"/>
    <w:rsid w:val="003B5D76"/>
    <w:rsid w:val="003B5F15"/>
    <w:rsid w:val="003B7B20"/>
    <w:rsid w:val="003C3781"/>
    <w:rsid w:val="003C66B5"/>
    <w:rsid w:val="003C7F8F"/>
    <w:rsid w:val="003D00F5"/>
    <w:rsid w:val="003D0571"/>
    <w:rsid w:val="003D4D9F"/>
    <w:rsid w:val="003D6EFD"/>
    <w:rsid w:val="003E00BB"/>
    <w:rsid w:val="003E35D4"/>
    <w:rsid w:val="003E56B3"/>
    <w:rsid w:val="003E65E8"/>
    <w:rsid w:val="003E66EA"/>
    <w:rsid w:val="003F0667"/>
    <w:rsid w:val="003F2878"/>
    <w:rsid w:val="0040314E"/>
    <w:rsid w:val="00403F41"/>
    <w:rsid w:val="00410320"/>
    <w:rsid w:val="004121E7"/>
    <w:rsid w:val="00421E0A"/>
    <w:rsid w:val="00423336"/>
    <w:rsid w:val="004241FB"/>
    <w:rsid w:val="0043395C"/>
    <w:rsid w:val="00440F7E"/>
    <w:rsid w:val="00444427"/>
    <w:rsid w:val="0044633E"/>
    <w:rsid w:val="00446345"/>
    <w:rsid w:val="00450003"/>
    <w:rsid w:val="00451963"/>
    <w:rsid w:val="0045588C"/>
    <w:rsid w:val="00472228"/>
    <w:rsid w:val="004745FD"/>
    <w:rsid w:val="00476104"/>
    <w:rsid w:val="00482DD4"/>
    <w:rsid w:val="00483554"/>
    <w:rsid w:val="00486186"/>
    <w:rsid w:val="00492A6F"/>
    <w:rsid w:val="00493E59"/>
    <w:rsid w:val="0049709B"/>
    <w:rsid w:val="004A0302"/>
    <w:rsid w:val="004A316C"/>
    <w:rsid w:val="004A5B0A"/>
    <w:rsid w:val="004B33BC"/>
    <w:rsid w:val="004B35CE"/>
    <w:rsid w:val="004B627F"/>
    <w:rsid w:val="004B7591"/>
    <w:rsid w:val="004C4CAE"/>
    <w:rsid w:val="004C73AC"/>
    <w:rsid w:val="004C7B89"/>
    <w:rsid w:val="004D546C"/>
    <w:rsid w:val="004E7FD8"/>
    <w:rsid w:val="00503691"/>
    <w:rsid w:val="00507CCB"/>
    <w:rsid w:val="005131EF"/>
    <w:rsid w:val="00513334"/>
    <w:rsid w:val="00516561"/>
    <w:rsid w:val="005169E3"/>
    <w:rsid w:val="00516D8B"/>
    <w:rsid w:val="005209EC"/>
    <w:rsid w:val="00527F25"/>
    <w:rsid w:val="00531719"/>
    <w:rsid w:val="00532214"/>
    <w:rsid w:val="005345E6"/>
    <w:rsid w:val="005506A2"/>
    <w:rsid w:val="005552B9"/>
    <w:rsid w:val="00555AA3"/>
    <w:rsid w:val="00563351"/>
    <w:rsid w:val="00564979"/>
    <w:rsid w:val="00574BAA"/>
    <w:rsid w:val="005859A8"/>
    <w:rsid w:val="00587570"/>
    <w:rsid w:val="00590386"/>
    <w:rsid w:val="0059042D"/>
    <w:rsid w:val="005A077F"/>
    <w:rsid w:val="005A08DD"/>
    <w:rsid w:val="005A3CED"/>
    <w:rsid w:val="005A4738"/>
    <w:rsid w:val="005B1605"/>
    <w:rsid w:val="005B3556"/>
    <w:rsid w:val="005C2182"/>
    <w:rsid w:val="005C30F3"/>
    <w:rsid w:val="005C4429"/>
    <w:rsid w:val="005C6353"/>
    <w:rsid w:val="005E129A"/>
    <w:rsid w:val="005E7EFA"/>
    <w:rsid w:val="005F28B9"/>
    <w:rsid w:val="006023FA"/>
    <w:rsid w:val="0060304A"/>
    <w:rsid w:val="006040A3"/>
    <w:rsid w:val="006043AD"/>
    <w:rsid w:val="006057C4"/>
    <w:rsid w:val="00607752"/>
    <w:rsid w:val="006161EA"/>
    <w:rsid w:val="00617320"/>
    <w:rsid w:val="00621B60"/>
    <w:rsid w:val="00632A2E"/>
    <w:rsid w:val="00636521"/>
    <w:rsid w:val="00637B43"/>
    <w:rsid w:val="00637DC8"/>
    <w:rsid w:val="00637FEA"/>
    <w:rsid w:val="00644EC0"/>
    <w:rsid w:val="006554B6"/>
    <w:rsid w:val="00657836"/>
    <w:rsid w:val="006579AA"/>
    <w:rsid w:val="0066631F"/>
    <w:rsid w:val="00670429"/>
    <w:rsid w:val="00676A08"/>
    <w:rsid w:val="00682F60"/>
    <w:rsid w:val="00684E75"/>
    <w:rsid w:val="006900AD"/>
    <w:rsid w:val="006944C9"/>
    <w:rsid w:val="006A394C"/>
    <w:rsid w:val="006A3CF4"/>
    <w:rsid w:val="006A3D1B"/>
    <w:rsid w:val="006A60F9"/>
    <w:rsid w:val="006B70D7"/>
    <w:rsid w:val="006C072A"/>
    <w:rsid w:val="006C2375"/>
    <w:rsid w:val="006E676D"/>
    <w:rsid w:val="006E79CA"/>
    <w:rsid w:val="006F0CEF"/>
    <w:rsid w:val="006F253A"/>
    <w:rsid w:val="006F7403"/>
    <w:rsid w:val="00700666"/>
    <w:rsid w:val="0071528E"/>
    <w:rsid w:val="007160D8"/>
    <w:rsid w:val="007229B0"/>
    <w:rsid w:val="00724BA5"/>
    <w:rsid w:val="00724F4D"/>
    <w:rsid w:val="00735213"/>
    <w:rsid w:val="00735F1B"/>
    <w:rsid w:val="00737633"/>
    <w:rsid w:val="00741C91"/>
    <w:rsid w:val="00746CD9"/>
    <w:rsid w:val="00765CE8"/>
    <w:rsid w:val="00767385"/>
    <w:rsid w:val="00767514"/>
    <w:rsid w:val="00767BDF"/>
    <w:rsid w:val="007744B4"/>
    <w:rsid w:val="00784FB2"/>
    <w:rsid w:val="00786F8C"/>
    <w:rsid w:val="00792140"/>
    <w:rsid w:val="00792AD7"/>
    <w:rsid w:val="00795403"/>
    <w:rsid w:val="00795873"/>
    <w:rsid w:val="0079648A"/>
    <w:rsid w:val="007A1C2C"/>
    <w:rsid w:val="007A39B9"/>
    <w:rsid w:val="007B0A24"/>
    <w:rsid w:val="007C1544"/>
    <w:rsid w:val="007C16CF"/>
    <w:rsid w:val="007C17AE"/>
    <w:rsid w:val="007D261C"/>
    <w:rsid w:val="007D43F2"/>
    <w:rsid w:val="007D49D8"/>
    <w:rsid w:val="007D4F3D"/>
    <w:rsid w:val="007D737B"/>
    <w:rsid w:val="007F1139"/>
    <w:rsid w:val="007F44D1"/>
    <w:rsid w:val="007F5389"/>
    <w:rsid w:val="00800FB6"/>
    <w:rsid w:val="00802E12"/>
    <w:rsid w:val="0080779F"/>
    <w:rsid w:val="008109F3"/>
    <w:rsid w:val="008150DD"/>
    <w:rsid w:val="008252C2"/>
    <w:rsid w:val="00837901"/>
    <w:rsid w:val="00842842"/>
    <w:rsid w:val="00850A44"/>
    <w:rsid w:val="00852540"/>
    <w:rsid w:val="00852718"/>
    <w:rsid w:val="00856AF7"/>
    <w:rsid w:val="008777D2"/>
    <w:rsid w:val="008850A9"/>
    <w:rsid w:val="008851C5"/>
    <w:rsid w:val="008868C1"/>
    <w:rsid w:val="00891F58"/>
    <w:rsid w:val="008A301C"/>
    <w:rsid w:val="008A4946"/>
    <w:rsid w:val="008A4FD5"/>
    <w:rsid w:val="008A523D"/>
    <w:rsid w:val="008B22E0"/>
    <w:rsid w:val="008B3C06"/>
    <w:rsid w:val="008B5385"/>
    <w:rsid w:val="008B7C8F"/>
    <w:rsid w:val="008C269D"/>
    <w:rsid w:val="008C6D03"/>
    <w:rsid w:val="008D62E3"/>
    <w:rsid w:val="008E2EB5"/>
    <w:rsid w:val="008E3CD3"/>
    <w:rsid w:val="008E4402"/>
    <w:rsid w:val="008E5061"/>
    <w:rsid w:val="008F2F54"/>
    <w:rsid w:val="008F5395"/>
    <w:rsid w:val="008F6641"/>
    <w:rsid w:val="008F7925"/>
    <w:rsid w:val="008F7B9F"/>
    <w:rsid w:val="00901955"/>
    <w:rsid w:val="00904F41"/>
    <w:rsid w:val="009054DE"/>
    <w:rsid w:val="00911F86"/>
    <w:rsid w:val="00912674"/>
    <w:rsid w:val="00917D36"/>
    <w:rsid w:val="009225A7"/>
    <w:rsid w:val="00925C45"/>
    <w:rsid w:val="00927CDD"/>
    <w:rsid w:val="009433CB"/>
    <w:rsid w:val="00944437"/>
    <w:rsid w:val="009536A1"/>
    <w:rsid w:val="00957C07"/>
    <w:rsid w:val="0096218E"/>
    <w:rsid w:val="00962CC0"/>
    <w:rsid w:val="009666AD"/>
    <w:rsid w:val="00970358"/>
    <w:rsid w:val="00973414"/>
    <w:rsid w:val="00976D1A"/>
    <w:rsid w:val="00977587"/>
    <w:rsid w:val="00977AC4"/>
    <w:rsid w:val="0098712B"/>
    <w:rsid w:val="009901FD"/>
    <w:rsid w:val="0099076A"/>
    <w:rsid w:val="00990E1A"/>
    <w:rsid w:val="00992AA2"/>
    <w:rsid w:val="009945CF"/>
    <w:rsid w:val="009A100B"/>
    <w:rsid w:val="009A6569"/>
    <w:rsid w:val="009B23BB"/>
    <w:rsid w:val="009B7EAA"/>
    <w:rsid w:val="009C02AC"/>
    <w:rsid w:val="009D13E6"/>
    <w:rsid w:val="009E436D"/>
    <w:rsid w:val="009E46B7"/>
    <w:rsid w:val="009E7E66"/>
    <w:rsid w:val="00A0219B"/>
    <w:rsid w:val="00A0250C"/>
    <w:rsid w:val="00A03A91"/>
    <w:rsid w:val="00A063CA"/>
    <w:rsid w:val="00A11FD6"/>
    <w:rsid w:val="00A12B3F"/>
    <w:rsid w:val="00A13C06"/>
    <w:rsid w:val="00A15743"/>
    <w:rsid w:val="00A20CEB"/>
    <w:rsid w:val="00A22145"/>
    <w:rsid w:val="00A31029"/>
    <w:rsid w:val="00A315E2"/>
    <w:rsid w:val="00A40321"/>
    <w:rsid w:val="00A46920"/>
    <w:rsid w:val="00A508A7"/>
    <w:rsid w:val="00A51B48"/>
    <w:rsid w:val="00A5636D"/>
    <w:rsid w:val="00A60B2E"/>
    <w:rsid w:val="00A6304F"/>
    <w:rsid w:val="00A666D2"/>
    <w:rsid w:val="00A733E3"/>
    <w:rsid w:val="00A75152"/>
    <w:rsid w:val="00A81172"/>
    <w:rsid w:val="00A8313A"/>
    <w:rsid w:val="00A863FC"/>
    <w:rsid w:val="00A86B0D"/>
    <w:rsid w:val="00A93390"/>
    <w:rsid w:val="00A944B6"/>
    <w:rsid w:val="00AA03A7"/>
    <w:rsid w:val="00AA0643"/>
    <w:rsid w:val="00AA07D5"/>
    <w:rsid w:val="00AA1301"/>
    <w:rsid w:val="00AA2234"/>
    <w:rsid w:val="00AA46C6"/>
    <w:rsid w:val="00AB75A0"/>
    <w:rsid w:val="00AC0E04"/>
    <w:rsid w:val="00AC405E"/>
    <w:rsid w:val="00AC4777"/>
    <w:rsid w:val="00AC4FE7"/>
    <w:rsid w:val="00AC50EC"/>
    <w:rsid w:val="00AC6179"/>
    <w:rsid w:val="00AE3525"/>
    <w:rsid w:val="00AE6D34"/>
    <w:rsid w:val="00AE78B9"/>
    <w:rsid w:val="00AF020A"/>
    <w:rsid w:val="00AF39FA"/>
    <w:rsid w:val="00AF4182"/>
    <w:rsid w:val="00AF7F3E"/>
    <w:rsid w:val="00B025CD"/>
    <w:rsid w:val="00B03783"/>
    <w:rsid w:val="00B043BD"/>
    <w:rsid w:val="00B04729"/>
    <w:rsid w:val="00B0518E"/>
    <w:rsid w:val="00B108B6"/>
    <w:rsid w:val="00B272F7"/>
    <w:rsid w:val="00B27301"/>
    <w:rsid w:val="00B303C1"/>
    <w:rsid w:val="00B30B57"/>
    <w:rsid w:val="00B3147D"/>
    <w:rsid w:val="00B33D40"/>
    <w:rsid w:val="00B34BBB"/>
    <w:rsid w:val="00B37A85"/>
    <w:rsid w:val="00B429FE"/>
    <w:rsid w:val="00B43AEB"/>
    <w:rsid w:val="00B46E14"/>
    <w:rsid w:val="00B473D5"/>
    <w:rsid w:val="00B477E7"/>
    <w:rsid w:val="00B47EFF"/>
    <w:rsid w:val="00B50A32"/>
    <w:rsid w:val="00B5598E"/>
    <w:rsid w:val="00B57599"/>
    <w:rsid w:val="00B65159"/>
    <w:rsid w:val="00B767F0"/>
    <w:rsid w:val="00B82ACB"/>
    <w:rsid w:val="00B8375A"/>
    <w:rsid w:val="00B8492F"/>
    <w:rsid w:val="00B856E8"/>
    <w:rsid w:val="00B86574"/>
    <w:rsid w:val="00B936EC"/>
    <w:rsid w:val="00B939EB"/>
    <w:rsid w:val="00BA1FE2"/>
    <w:rsid w:val="00BA2BC5"/>
    <w:rsid w:val="00BB18C2"/>
    <w:rsid w:val="00BB2E1B"/>
    <w:rsid w:val="00BB6A6B"/>
    <w:rsid w:val="00BC0262"/>
    <w:rsid w:val="00BC2280"/>
    <w:rsid w:val="00BC3F43"/>
    <w:rsid w:val="00BD1455"/>
    <w:rsid w:val="00BD21AF"/>
    <w:rsid w:val="00BD7664"/>
    <w:rsid w:val="00BF18B9"/>
    <w:rsid w:val="00BF1DD1"/>
    <w:rsid w:val="00BF6A6A"/>
    <w:rsid w:val="00BF74C6"/>
    <w:rsid w:val="00C02C6B"/>
    <w:rsid w:val="00C04BF8"/>
    <w:rsid w:val="00C07047"/>
    <w:rsid w:val="00C166B9"/>
    <w:rsid w:val="00C30F67"/>
    <w:rsid w:val="00C33C62"/>
    <w:rsid w:val="00C3562C"/>
    <w:rsid w:val="00C36FB6"/>
    <w:rsid w:val="00C412C0"/>
    <w:rsid w:val="00C457CA"/>
    <w:rsid w:val="00C45D09"/>
    <w:rsid w:val="00C46FE8"/>
    <w:rsid w:val="00C55501"/>
    <w:rsid w:val="00C7364B"/>
    <w:rsid w:val="00C74BD0"/>
    <w:rsid w:val="00C82693"/>
    <w:rsid w:val="00C86B4C"/>
    <w:rsid w:val="00C8765F"/>
    <w:rsid w:val="00C948EB"/>
    <w:rsid w:val="00C97651"/>
    <w:rsid w:val="00CA4528"/>
    <w:rsid w:val="00CA5988"/>
    <w:rsid w:val="00CA67E0"/>
    <w:rsid w:val="00CB2FC5"/>
    <w:rsid w:val="00CB6E51"/>
    <w:rsid w:val="00CB73E6"/>
    <w:rsid w:val="00CC28FA"/>
    <w:rsid w:val="00CC3994"/>
    <w:rsid w:val="00CC4458"/>
    <w:rsid w:val="00CC4808"/>
    <w:rsid w:val="00CD020C"/>
    <w:rsid w:val="00CD4E2B"/>
    <w:rsid w:val="00CD6375"/>
    <w:rsid w:val="00CF2A91"/>
    <w:rsid w:val="00CF4695"/>
    <w:rsid w:val="00D0036A"/>
    <w:rsid w:val="00D04BA3"/>
    <w:rsid w:val="00D10DD2"/>
    <w:rsid w:val="00D145F6"/>
    <w:rsid w:val="00D20D53"/>
    <w:rsid w:val="00D23E7B"/>
    <w:rsid w:val="00D300E5"/>
    <w:rsid w:val="00D33932"/>
    <w:rsid w:val="00D33C59"/>
    <w:rsid w:val="00D45593"/>
    <w:rsid w:val="00D479E5"/>
    <w:rsid w:val="00D54CB8"/>
    <w:rsid w:val="00D6376F"/>
    <w:rsid w:val="00D72341"/>
    <w:rsid w:val="00D7262E"/>
    <w:rsid w:val="00D768DD"/>
    <w:rsid w:val="00D80BA3"/>
    <w:rsid w:val="00D83181"/>
    <w:rsid w:val="00D87770"/>
    <w:rsid w:val="00D87952"/>
    <w:rsid w:val="00D93612"/>
    <w:rsid w:val="00D9798F"/>
    <w:rsid w:val="00DA2293"/>
    <w:rsid w:val="00DA76B2"/>
    <w:rsid w:val="00DB218F"/>
    <w:rsid w:val="00DB2904"/>
    <w:rsid w:val="00DB5629"/>
    <w:rsid w:val="00DC2388"/>
    <w:rsid w:val="00DC4B01"/>
    <w:rsid w:val="00DD2651"/>
    <w:rsid w:val="00DD5E6B"/>
    <w:rsid w:val="00DE02C2"/>
    <w:rsid w:val="00DE1663"/>
    <w:rsid w:val="00DE3E1D"/>
    <w:rsid w:val="00DF0F21"/>
    <w:rsid w:val="00DF5D2E"/>
    <w:rsid w:val="00E0034F"/>
    <w:rsid w:val="00E02895"/>
    <w:rsid w:val="00E0496E"/>
    <w:rsid w:val="00E072AE"/>
    <w:rsid w:val="00E072DE"/>
    <w:rsid w:val="00E10898"/>
    <w:rsid w:val="00E25498"/>
    <w:rsid w:val="00E30CB1"/>
    <w:rsid w:val="00E3367D"/>
    <w:rsid w:val="00E4063B"/>
    <w:rsid w:val="00E42077"/>
    <w:rsid w:val="00E4446A"/>
    <w:rsid w:val="00E459F6"/>
    <w:rsid w:val="00E46318"/>
    <w:rsid w:val="00E516C5"/>
    <w:rsid w:val="00E56E99"/>
    <w:rsid w:val="00E63274"/>
    <w:rsid w:val="00E70AA5"/>
    <w:rsid w:val="00E739D9"/>
    <w:rsid w:val="00E77728"/>
    <w:rsid w:val="00E8496D"/>
    <w:rsid w:val="00E84C19"/>
    <w:rsid w:val="00E86145"/>
    <w:rsid w:val="00E96B55"/>
    <w:rsid w:val="00EA4A3E"/>
    <w:rsid w:val="00EB1189"/>
    <w:rsid w:val="00EB2289"/>
    <w:rsid w:val="00EC3BCB"/>
    <w:rsid w:val="00EC529C"/>
    <w:rsid w:val="00ED2887"/>
    <w:rsid w:val="00ED319B"/>
    <w:rsid w:val="00ED6AA4"/>
    <w:rsid w:val="00EE047E"/>
    <w:rsid w:val="00EE0F21"/>
    <w:rsid w:val="00EF2F1C"/>
    <w:rsid w:val="00EF687A"/>
    <w:rsid w:val="00F037CB"/>
    <w:rsid w:val="00F071A0"/>
    <w:rsid w:val="00F1230B"/>
    <w:rsid w:val="00F15A44"/>
    <w:rsid w:val="00F17321"/>
    <w:rsid w:val="00F2115C"/>
    <w:rsid w:val="00F21C6B"/>
    <w:rsid w:val="00F30C3A"/>
    <w:rsid w:val="00F3419F"/>
    <w:rsid w:val="00F4085B"/>
    <w:rsid w:val="00F42464"/>
    <w:rsid w:val="00F4559A"/>
    <w:rsid w:val="00F458B4"/>
    <w:rsid w:val="00F52FE8"/>
    <w:rsid w:val="00F552E7"/>
    <w:rsid w:val="00F56465"/>
    <w:rsid w:val="00F5762A"/>
    <w:rsid w:val="00F60EE3"/>
    <w:rsid w:val="00F62DBA"/>
    <w:rsid w:val="00F64B99"/>
    <w:rsid w:val="00F67340"/>
    <w:rsid w:val="00F71C7B"/>
    <w:rsid w:val="00F74C1E"/>
    <w:rsid w:val="00F76702"/>
    <w:rsid w:val="00F82027"/>
    <w:rsid w:val="00F861AF"/>
    <w:rsid w:val="00FA14BE"/>
    <w:rsid w:val="00FA321E"/>
    <w:rsid w:val="00FA49AE"/>
    <w:rsid w:val="00FA5683"/>
    <w:rsid w:val="00FA5F19"/>
    <w:rsid w:val="00FA7CA9"/>
    <w:rsid w:val="00FB1673"/>
    <w:rsid w:val="00FB4EBE"/>
    <w:rsid w:val="00FB5441"/>
    <w:rsid w:val="00FB7D79"/>
    <w:rsid w:val="00FC40AD"/>
    <w:rsid w:val="00FC50B6"/>
    <w:rsid w:val="00FC7392"/>
    <w:rsid w:val="00FD03ED"/>
    <w:rsid w:val="00FD7A34"/>
    <w:rsid w:val="00FE4E90"/>
    <w:rsid w:val="00FE6EAC"/>
    <w:rsid w:val="00FF3E77"/>
    <w:rsid w:val="00FF5A8D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C3BCB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aliases w:val="h1,L1,boc,H1,标题 1 1,heading 1,Heading 1 (NN),1st level,Section Head,l1,H11,H12,H13,H14,H15,H16,H17,1.0,Heading 0,R1,卷标题,合同标题,标书1,Level 1 Topic Heading,Head 1,Head 11,Head 12,Head 111,Head 13,Head 112,Head 14,Head 113,Head 15,Head 114,Head 16"/>
    <w:basedOn w:val="a"/>
    <w:next w:val="a"/>
    <w:link w:val="1Char"/>
    <w:uiPriority w:val="9"/>
    <w:qFormat/>
    <w:rsid w:val="00EC3BCB"/>
    <w:pPr>
      <w:keepNext/>
      <w:keepLines/>
      <w:numPr>
        <w:numId w:val="27"/>
      </w:numPr>
      <w:spacing w:before="340" w:after="330" w:line="240" w:lineRule="auto"/>
      <w:outlineLvl w:val="0"/>
    </w:pPr>
    <w:rPr>
      <w:rFonts w:ascii="Calibri" w:hAnsi="Calibri"/>
      <w:b/>
      <w:bCs/>
      <w:kern w:val="44"/>
      <w:sz w:val="36"/>
      <w:szCs w:val="36"/>
    </w:rPr>
  </w:style>
  <w:style w:type="paragraph" w:styleId="2">
    <w:name w:val="heading 2"/>
    <w:aliases w:val="第一章 标题 2,Heading 2 Hidden,Heading 2 CCBS,heading 2,h2,L2,H2,标题 1.1,Titre3,HD2,节,Activity,Main header,l2,Frame Title,sect 1.2,DO NOT USE_h2,chn,Chapter Number/Appendix Letter,2nd level,Titre2,Header 2,Num 1.1,Underrubrik1,prop2,节名,Title2,½ÚÃû,H21"/>
    <w:basedOn w:val="a"/>
    <w:next w:val="a"/>
    <w:link w:val="2Char"/>
    <w:qFormat/>
    <w:rsid w:val="00EC3BCB"/>
    <w:pPr>
      <w:keepNext/>
      <w:keepLines/>
      <w:numPr>
        <w:ilvl w:val="1"/>
        <w:numId w:val="27"/>
      </w:numPr>
      <w:spacing w:before="260" w:after="260" w:line="240" w:lineRule="auto"/>
      <w:outlineLvl w:val="1"/>
    </w:pPr>
    <w:rPr>
      <w:rFonts w:ascii="Cambria" w:hAnsi="Cambria"/>
      <w:b/>
      <w:bCs/>
      <w:kern w:val="0"/>
      <w:sz w:val="30"/>
      <w:szCs w:val="30"/>
    </w:rPr>
  </w:style>
  <w:style w:type="paragraph" w:styleId="3">
    <w:name w:val="heading 3"/>
    <w:aliases w:val="Heading 3 - old,h3,L3,H3,ISO2,heading 3,第二层条,3,Bold Head,bh,章标题1,小标题,level_3,PIM 3,Level 3 Head,3rd level,Head 3,l3,CT,Level 3 Topic Heading,sect1.2.3,BOD 0,sect1.2.31,sect1.2.32,sect1.2.311,sect1.2.33,sect1.2.312,sl3,Heading 3under,- Maj Side,prop"/>
    <w:basedOn w:val="a"/>
    <w:next w:val="a"/>
    <w:link w:val="3Char"/>
    <w:qFormat/>
    <w:rsid w:val="00EC3BCB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rFonts w:ascii="Calibri" w:hAnsi="Calibri"/>
      <w:b/>
      <w:bCs/>
      <w:kern w:val="0"/>
      <w:sz w:val="30"/>
      <w:szCs w:val="32"/>
    </w:rPr>
  </w:style>
  <w:style w:type="paragraph" w:styleId="4">
    <w:name w:val="heading 4"/>
    <w:aliases w:val="heading 4,Heading 4 - old,H4"/>
    <w:basedOn w:val="a"/>
    <w:next w:val="a"/>
    <w:link w:val="4Char"/>
    <w:qFormat/>
    <w:rsid w:val="00EC3BCB"/>
    <w:pPr>
      <w:keepNext/>
      <w:keepLines/>
      <w:numPr>
        <w:ilvl w:val="3"/>
        <w:numId w:val="27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aliases w:val="heading 5,H5"/>
    <w:basedOn w:val="a"/>
    <w:next w:val="a"/>
    <w:link w:val="5Char"/>
    <w:uiPriority w:val="9"/>
    <w:qFormat/>
    <w:rsid w:val="00EC3BCB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rFonts w:ascii="Calibri" w:hAnsi="Calibri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C3BCB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8"/>
    </w:rPr>
  </w:style>
  <w:style w:type="paragraph" w:styleId="7">
    <w:name w:val="heading 7"/>
    <w:basedOn w:val="a"/>
    <w:next w:val="a"/>
    <w:link w:val="7Char"/>
    <w:uiPriority w:val="9"/>
    <w:qFormat/>
    <w:rsid w:val="00EC3BCB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rFonts w:ascii="Calibri" w:hAnsi="Calibri"/>
      <w:b/>
      <w:bCs/>
      <w:kern w:val="0"/>
      <w:sz w:val="28"/>
    </w:rPr>
  </w:style>
  <w:style w:type="paragraph" w:styleId="8">
    <w:name w:val="heading 8"/>
    <w:basedOn w:val="a"/>
    <w:next w:val="a"/>
    <w:link w:val="8Char"/>
    <w:uiPriority w:val="9"/>
    <w:qFormat/>
    <w:rsid w:val="00EC3B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32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320"/>
    <w:rPr>
      <w:sz w:val="18"/>
      <w:szCs w:val="18"/>
    </w:rPr>
  </w:style>
  <w:style w:type="character" w:customStyle="1" w:styleId="1Char">
    <w:name w:val="标题 1 Char"/>
    <w:aliases w:val="h1 Char,L1 Char,boc Char,H1 Char,标题 1 1 Char,heading 1 Char,Heading 1 (NN) Char,1st level Char,Section Head Char,l1 Char,H11 Char,H12 Char,H13 Char,H14 Char,H15 Char,H16 Char,H17 Char,1.0 Char,Heading 0 Char,R1 Char,卷标题 Char,合同标题 Char,标书1 Char"/>
    <w:basedOn w:val="a0"/>
    <w:link w:val="1"/>
    <w:uiPriority w:val="9"/>
    <w:rsid w:val="00EC3BCB"/>
    <w:rPr>
      <w:b/>
      <w:bCs/>
      <w:kern w:val="44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41032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10320"/>
    <w:rPr>
      <w:rFonts w:ascii="宋体" w:eastAsia="宋体"/>
      <w:sz w:val="18"/>
      <w:szCs w:val="18"/>
    </w:rPr>
  </w:style>
  <w:style w:type="character" w:customStyle="1" w:styleId="2Char">
    <w:name w:val="标题 2 Char"/>
    <w:aliases w:val="第一章 标题 2 Char,Heading 2 Hidden Char,Heading 2 CCBS Char,heading 2 Char,h2 Char,L2 Char,H2 Char,标题 1.1 Char,Titre3 Char,HD2 Char,节 Char,Activity Char,Main header Char,l2 Char,Frame Title Char,sect 1.2 Char,DO NOT USE_h2 Char,chn Char,prop2 Char"/>
    <w:basedOn w:val="a0"/>
    <w:link w:val="2"/>
    <w:rsid w:val="00EC3BCB"/>
    <w:rPr>
      <w:rFonts w:ascii="Cambria" w:hAnsi="Cambria"/>
      <w:b/>
      <w:bCs/>
      <w:sz w:val="30"/>
      <w:szCs w:val="30"/>
    </w:rPr>
  </w:style>
  <w:style w:type="character" w:customStyle="1" w:styleId="3Char">
    <w:name w:val="标题 3 Char"/>
    <w:aliases w:val="Heading 3 - old Char,h3 Char,L3 Char,H3 Char,ISO2 Char,heading 3 Char,第二层条 Char,3 Char,Bold Head Char,bh Char,章标题1 Char,小标题 Char,level_3 Char,PIM 3 Char,Level 3 Head Char,3rd level Char,Head 3 Char,l3 Char,CT Char,Level 3 Topic Heading Char"/>
    <w:basedOn w:val="a0"/>
    <w:link w:val="3"/>
    <w:rsid w:val="00EC3BCB"/>
    <w:rPr>
      <w:b/>
      <w:bCs/>
      <w:sz w:val="30"/>
      <w:szCs w:val="32"/>
    </w:rPr>
  </w:style>
  <w:style w:type="character" w:customStyle="1" w:styleId="4Char">
    <w:name w:val="标题 4 Char"/>
    <w:aliases w:val="heading 4 Char,Heading 4 - old Char,H4 Char"/>
    <w:basedOn w:val="a0"/>
    <w:link w:val="4"/>
    <w:rsid w:val="00EC3BCB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aliases w:val="heading 5 Char,H5 Char"/>
    <w:basedOn w:val="a0"/>
    <w:link w:val="5"/>
    <w:uiPriority w:val="9"/>
    <w:rsid w:val="00EC3B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C3BCB"/>
    <w:rPr>
      <w:rFonts w:ascii="Cambria" w:hAnsi="Cambria"/>
      <w:b/>
      <w:bCs/>
      <w:sz w:val="28"/>
      <w:szCs w:val="24"/>
    </w:rPr>
  </w:style>
  <w:style w:type="character" w:customStyle="1" w:styleId="7Char">
    <w:name w:val="标题 7 Char"/>
    <w:basedOn w:val="a0"/>
    <w:link w:val="7"/>
    <w:uiPriority w:val="9"/>
    <w:rsid w:val="00EC3BCB"/>
    <w:rPr>
      <w:b/>
      <w:bCs/>
      <w:sz w:val="28"/>
      <w:szCs w:val="24"/>
    </w:rPr>
  </w:style>
  <w:style w:type="character" w:customStyle="1" w:styleId="8Char">
    <w:name w:val="标题 8 Char"/>
    <w:basedOn w:val="a0"/>
    <w:link w:val="8"/>
    <w:uiPriority w:val="9"/>
    <w:rsid w:val="00EC3BCB"/>
    <w:rPr>
      <w:rFonts w:ascii="Cambria" w:hAnsi="Cambria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5859A8"/>
    <w:rPr>
      <w:rFonts w:ascii="Calibri" w:hAnsi="Calibri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859A8"/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EC3BCB"/>
    <w:pPr>
      <w:spacing w:before="240" w:after="60"/>
      <w:jc w:val="center"/>
      <w:outlineLvl w:val="0"/>
    </w:pPr>
    <w:rPr>
      <w:rFonts w:ascii="Cambria" w:hAnsi="Cambria"/>
      <w:b/>
      <w:bCs/>
      <w:kern w:val="0"/>
      <w:sz w:val="52"/>
      <w:szCs w:val="32"/>
    </w:rPr>
  </w:style>
  <w:style w:type="character" w:customStyle="1" w:styleId="Char3">
    <w:name w:val="标题 Char"/>
    <w:basedOn w:val="a0"/>
    <w:link w:val="a7"/>
    <w:uiPriority w:val="10"/>
    <w:rsid w:val="00EC3BCB"/>
    <w:rPr>
      <w:rFonts w:ascii="Cambria" w:hAnsi="Cambria"/>
      <w:b/>
      <w:bCs/>
      <w:sz w:val="5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D2887"/>
  </w:style>
  <w:style w:type="character" w:styleId="a8">
    <w:name w:val="Hyperlink"/>
    <w:basedOn w:val="a0"/>
    <w:uiPriority w:val="99"/>
    <w:unhideWhenUsed/>
    <w:rsid w:val="00ED2887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EC3BC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AA46C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A46C6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AA46C6"/>
    <w:pPr>
      <w:ind w:left="63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EC3BCB"/>
    <w:pPr>
      <w:ind w:firstLineChars="200" w:firstLine="420"/>
    </w:pPr>
    <w:rPr>
      <w:rFonts w:ascii="Calibri" w:hAnsi="Calibri"/>
      <w:szCs w:val="22"/>
    </w:rPr>
  </w:style>
  <w:style w:type="paragraph" w:styleId="aa">
    <w:name w:val="Body Text"/>
    <w:aliases w:val="body text,?y????×?,建议书标准,????,项目标志格式"/>
    <w:basedOn w:val="a"/>
    <w:link w:val="Char4"/>
    <w:rsid w:val="00AA46C6"/>
    <w:pPr>
      <w:spacing w:after="120"/>
    </w:pPr>
  </w:style>
  <w:style w:type="character" w:customStyle="1" w:styleId="Char4">
    <w:name w:val="正文文本 Char"/>
    <w:aliases w:val="body text Char,?y????×? Char,建议书标准 Char,???? Char,项目标志格式 Char"/>
    <w:basedOn w:val="a0"/>
    <w:link w:val="aa"/>
    <w:rsid w:val="00AA46C6"/>
    <w:rPr>
      <w:rFonts w:ascii="Times New Roman" w:hAnsi="Times New Roman"/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5C2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C3BCB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aliases w:val="h1,L1,boc,H1,标题 1 1,heading 1,Heading 1 (NN),1st level,Section Head,l1,H11,H12,H13,H14,H15,H16,H17,1.0,Heading 0,R1,卷标题,合同标题,标书1,Level 1 Topic Heading,Head 1,Head 11,Head 12,Head 111,Head 13,Head 112,Head 14,Head 113,Head 15,Head 114,Head 16"/>
    <w:basedOn w:val="a"/>
    <w:next w:val="a"/>
    <w:link w:val="1Char"/>
    <w:uiPriority w:val="9"/>
    <w:qFormat/>
    <w:rsid w:val="00EC3BCB"/>
    <w:pPr>
      <w:keepNext/>
      <w:keepLines/>
      <w:numPr>
        <w:numId w:val="27"/>
      </w:numPr>
      <w:spacing w:before="340" w:after="330" w:line="240" w:lineRule="auto"/>
      <w:outlineLvl w:val="0"/>
    </w:pPr>
    <w:rPr>
      <w:rFonts w:ascii="Calibri" w:hAnsi="Calibri"/>
      <w:b/>
      <w:bCs/>
      <w:kern w:val="44"/>
      <w:sz w:val="36"/>
      <w:szCs w:val="36"/>
    </w:rPr>
  </w:style>
  <w:style w:type="paragraph" w:styleId="2">
    <w:name w:val="heading 2"/>
    <w:aliases w:val="第一章 标题 2,Heading 2 Hidden,Heading 2 CCBS,heading 2,h2,L2,H2,标题 1.1,Titre3,HD2,节,Activity,Main header,l2,Frame Title,sect 1.2,DO NOT USE_h2,chn,Chapter Number/Appendix Letter,2nd level,Titre2,Header 2,Num 1.1,Underrubrik1,prop2,节名,Title2,½ÚÃû,H21"/>
    <w:basedOn w:val="a"/>
    <w:next w:val="a"/>
    <w:link w:val="2Char"/>
    <w:qFormat/>
    <w:rsid w:val="00EC3BCB"/>
    <w:pPr>
      <w:keepNext/>
      <w:keepLines/>
      <w:numPr>
        <w:ilvl w:val="1"/>
        <w:numId w:val="27"/>
      </w:numPr>
      <w:spacing w:before="260" w:after="260" w:line="240" w:lineRule="auto"/>
      <w:outlineLvl w:val="1"/>
    </w:pPr>
    <w:rPr>
      <w:rFonts w:ascii="Cambria" w:hAnsi="Cambria"/>
      <w:b/>
      <w:bCs/>
      <w:kern w:val="0"/>
      <w:sz w:val="30"/>
      <w:szCs w:val="30"/>
    </w:rPr>
  </w:style>
  <w:style w:type="paragraph" w:styleId="3">
    <w:name w:val="heading 3"/>
    <w:aliases w:val="Heading 3 - old,h3,L3,H3,ISO2,heading 3,第二层条,3,Bold Head,bh,章标题1,小标题,level_3,PIM 3,Level 3 Head,3rd level,Head 3,l3,CT,Level 3 Topic Heading,sect1.2.3,BOD 0,sect1.2.31,sect1.2.32,sect1.2.311,sect1.2.33,sect1.2.312,sl3,Heading 3under,- Maj Side,prop"/>
    <w:basedOn w:val="a"/>
    <w:next w:val="a"/>
    <w:link w:val="3Char"/>
    <w:qFormat/>
    <w:rsid w:val="00EC3BCB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rFonts w:ascii="Calibri" w:hAnsi="Calibri"/>
      <w:b/>
      <w:bCs/>
      <w:kern w:val="0"/>
      <w:sz w:val="30"/>
      <w:szCs w:val="32"/>
    </w:rPr>
  </w:style>
  <w:style w:type="paragraph" w:styleId="4">
    <w:name w:val="heading 4"/>
    <w:aliases w:val="heading 4,Heading 4 - old,H4"/>
    <w:basedOn w:val="a"/>
    <w:next w:val="a"/>
    <w:link w:val="4Char"/>
    <w:qFormat/>
    <w:rsid w:val="00EC3BCB"/>
    <w:pPr>
      <w:keepNext/>
      <w:keepLines/>
      <w:numPr>
        <w:ilvl w:val="3"/>
        <w:numId w:val="27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aliases w:val="heading 5,H5"/>
    <w:basedOn w:val="a"/>
    <w:next w:val="a"/>
    <w:link w:val="5Char"/>
    <w:uiPriority w:val="9"/>
    <w:qFormat/>
    <w:rsid w:val="00EC3BCB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rFonts w:ascii="Calibri" w:hAnsi="Calibri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C3BCB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8"/>
    </w:rPr>
  </w:style>
  <w:style w:type="paragraph" w:styleId="7">
    <w:name w:val="heading 7"/>
    <w:basedOn w:val="a"/>
    <w:next w:val="a"/>
    <w:link w:val="7Char"/>
    <w:uiPriority w:val="9"/>
    <w:qFormat/>
    <w:rsid w:val="00EC3BCB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rFonts w:ascii="Calibri" w:hAnsi="Calibri"/>
      <w:b/>
      <w:bCs/>
      <w:kern w:val="0"/>
      <w:sz w:val="28"/>
    </w:rPr>
  </w:style>
  <w:style w:type="paragraph" w:styleId="8">
    <w:name w:val="heading 8"/>
    <w:basedOn w:val="a"/>
    <w:next w:val="a"/>
    <w:link w:val="8Char"/>
    <w:uiPriority w:val="9"/>
    <w:qFormat/>
    <w:rsid w:val="00EC3B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32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320"/>
    <w:rPr>
      <w:sz w:val="18"/>
      <w:szCs w:val="18"/>
    </w:rPr>
  </w:style>
  <w:style w:type="character" w:customStyle="1" w:styleId="1Char">
    <w:name w:val="标题 1 Char"/>
    <w:aliases w:val="h1 Char,L1 Char,boc Char,H1 Char,标题 1 1 Char,heading 1 Char,Heading 1 (NN) Char,1st level Char,Section Head Char,l1 Char,H11 Char,H12 Char,H13 Char,H14 Char,H15 Char,H16 Char,H17 Char,1.0 Char,Heading 0 Char,R1 Char,卷标题 Char,合同标题 Char,标书1 Char"/>
    <w:basedOn w:val="a0"/>
    <w:link w:val="1"/>
    <w:uiPriority w:val="9"/>
    <w:rsid w:val="00EC3BCB"/>
    <w:rPr>
      <w:b/>
      <w:bCs/>
      <w:kern w:val="44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41032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10320"/>
    <w:rPr>
      <w:rFonts w:ascii="宋体" w:eastAsia="宋体"/>
      <w:sz w:val="18"/>
      <w:szCs w:val="18"/>
    </w:rPr>
  </w:style>
  <w:style w:type="character" w:customStyle="1" w:styleId="2Char">
    <w:name w:val="标题 2 Char"/>
    <w:aliases w:val="第一章 标题 2 Char,Heading 2 Hidden Char,Heading 2 CCBS Char,heading 2 Char,h2 Char,L2 Char,H2 Char,标题 1.1 Char,Titre3 Char,HD2 Char,节 Char,Activity Char,Main header Char,l2 Char,Frame Title Char,sect 1.2 Char,DO NOT USE_h2 Char,chn Char,prop2 Char"/>
    <w:basedOn w:val="a0"/>
    <w:link w:val="2"/>
    <w:rsid w:val="00EC3BCB"/>
    <w:rPr>
      <w:rFonts w:ascii="Cambria" w:hAnsi="Cambria"/>
      <w:b/>
      <w:bCs/>
      <w:sz w:val="30"/>
      <w:szCs w:val="30"/>
    </w:rPr>
  </w:style>
  <w:style w:type="character" w:customStyle="1" w:styleId="3Char">
    <w:name w:val="标题 3 Char"/>
    <w:aliases w:val="Heading 3 - old Char,h3 Char,L3 Char,H3 Char,ISO2 Char,heading 3 Char,第二层条 Char,3 Char,Bold Head Char,bh Char,章标题1 Char,小标题 Char,level_3 Char,PIM 3 Char,Level 3 Head Char,3rd level Char,Head 3 Char,l3 Char,CT Char,Level 3 Topic Heading Char"/>
    <w:basedOn w:val="a0"/>
    <w:link w:val="3"/>
    <w:rsid w:val="00EC3BCB"/>
    <w:rPr>
      <w:b/>
      <w:bCs/>
      <w:sz w:val="30"/>
      <w:szCs w:val="32"/>
    </w:rPr>
  </w:style>
  <w:style w:type="character" w:customStyle="1" w:styleId="4Char">
    <w:name w:val="标题 4 Char"/>
    <w:aliases w:val="heading 4 Char,Heading 4 - old Char,H4 Char"/>
    <w:basedOn w:val="a0"/>
    <w:link w:val="4"/>
    <w:rsid w:val="00EC3BCB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aliases w:val="heading 5 Char,H5 Char"/>
    <w:basedOn w:val="a0"/>
    <w:link w:val="5"/>
    <w:uiPriority w:val="9"/>
    <w:rsid w:val="00EC3B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C3BCB"/>
    <w:rPr>
      <w:rFonts w:ascii="Cambria" w:hAnsi="Cambria"/>
      <w:b/>
      <w:bCs/>
      <w:sz w:val="28"/>
      <w:szCs w:val="24"/>
    </w:rPr>
  </w:style>
  <w:style w:type="character" w:customStyle="1" w:styleId="7Char">
    <w:name w:val="标题 7 Char"/>
    <w:basedOn w:val="a0"/>
    <w:link w:val="7"/>
    <w:uiPriority w:val="9"/>
    <w:rsid w:val="00EC3BCB"/>
    <w:rPr>
      <w:b/>
      <w:bCs/>
      <w:sz w:val="28"/>
      <w:szCs w:val="24"/>
    </w:rPr>
  </w:style>
  <w:style w:type="character" w:customStyle="1" w:styleId="8Char">
    <w:name w:val="标题 8 Char"/>
    <w:basedOn w:val="a0"/>
    <w:link w:val="8"/>
    <w:uiPriority w:val="9"/>
    <w:rsid w:val="00EC3BCB"/>
    <w:rPr>
      <w:rFonts w:ascii="Cambria" w:hAnsi="Cambria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5859A8"/>
    <w:rPr>
      <w:rFonts w:ascii="Calibri" w:hAnsi="Calibri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859A8"/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EC3BCB"/>
    <w:pPr>
      <w:spacing w:before="240" w:after="60"/>
      <w:jc w:val="center"/>
      <w:outlineLvl w:val="0"/>
    </w:pPr>
    <w:rPr>
      <w:rFonts w:ascii="Cambria" w:hAnsi="Cambria"/>
      <w:b/>
      <w:bCs/>
      <w:kern w:val="0"/>
      <w:sz w:val="52"/>
      <w:szCs w:val="32"/>
    </w:rPr>
  </w:style>
  <w:style w:type="character" w:customStyle="1" w:styleId="Char3">
    <w:name w:val="标题 Char"/>
    <w:basedOn w:val="a0"/>
    <w:link w:val="a7"/>
    <w:uiPriority w:val="10"/>
    <w:rsid w:val="00EC3BCB"/>
    <w:rPr>
      <w:rFonts w:ascii="Cambria" w:hAnsi="Cambria"/>
      <w:b/>
      <w:bCs/>
      <w:sz w:val="5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D2887"/>
  </w:style>
  <w:style w:type="character" w:styleId="a8">
    <w:name w:val="Hyperlink"/>
    <w:basedOn w:val="a0"/>
    <w:uiPriority w:val="99"/>
    <w:unhideWhenUsed/>
    <w:rsid w:val="00ED2887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EC3BC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AA46C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A46C6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AA46C6"/>
    <w:pPr>
      <w:ind w:left="63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EC3BCB"/>
    <w:pPr>
      <w:ind w:firstLineChars="200" w:firstLine="420"/>
    </w:pPr>
    <w:rPr>
      <w:rFonts w:ascii="Calibri" w:hAnsi="Calibri"/>
      <w:szCs w:val="22"/>
    </w:rPr>
  </w:style>
  <w:style w:type="paragraph" w:styleId="aa">
    <w:name w:val="Body Text"/>
    <w:aliases w:val="body text,?y????×?,建议书标准,????,项目标志格式"/>
    <w:basedOn w:val="a"/>
    <w:link w:val="Char4"/>
    <w:rsid w:val="00AA46C6"/>
    <w:pPr>
      <w:spacing w:after="120"/>
    </w:pPr>
  </w:style>
  <w:style w:type="character" w:customStyle="1" w:styleId="Char4">
    <w:name w:val="正文文本 Char"/>
    <w:aliases w:val="body text Char,?y????×? Char,建议书标准 Char,???? Char,项目标志格式 Char"/>
    <w:basedOn w:val="a0"/>
    <w:link w:val="aa"/>
    <w:rsid w:val="00AA46C6"/>
    <w:rPr>
      <w:rFonts w:ascii="Times New Roman" w:hAnsi="Times New Roman"/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5C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199;&#34255;&#26053;&#28216;&#36816;&#36755;&#31649;&#29702;&#31995;&#32479;\doc\&#27169;&#26495;\&#39033;&#3044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66EA-C33D-4177-B5EE-92D96995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项目模板.dotx</Template>
  <TotalTime>184</TotalTime>
  <Pages>21</Pages>
  <Words>932</Words>
  <Characters>5314</Characters>
  <Application>Microsoft Office Word</Application>
  <DocSecurity>0</DocSecurity>
  <Lines>44</Lines>
  <Paragraphs>12</Paragraphs>
  <ScaleCrop>false</ScaleCrop>
  <Company>HP</Company>
  <LinksUpToDate>false</LinksUpToDate>
  <CharactersWithSpaces>6234</CharactersWithSpaces>
  <SharedDoc>false</SharedDoc>
  <HLinks>
    <vt:vector size="6" baseType="variant"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_Toc307487692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User</cp:lastModifiedBy>
  <cp:revision>761</cp:revision>
  <cp:lastPrinted>1900-12-31T16:00:00Z</cp:lastPrinted>
  <dcterms:created xsi:type="dcterms:W3CDTF">2014-01-22T03:44:00Z</dcterms:created>
  <dcterms:modified xsi:type="dcterms:W3CDTF">2014-03-13T08:25:00Z</dcterms:modified>
</cp:coreProperties>
</file>