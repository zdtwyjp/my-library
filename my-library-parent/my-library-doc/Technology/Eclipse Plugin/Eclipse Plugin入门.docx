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9D8" w:rsidRDefault="001D547F" w:rsidP="0020441F">
      <w:pPr>
        <w:pStyle w:val="a7"/>
      </w:pPr>
      <w:r>
        <w:rPr>
          <w:rFonts w:hint="eastAsia"/>
        </w:rPr>
        <w:t>Eclipse Plugin</w:t>
      </w:r>
      <w:r>
        <w:rPr>
          <w:rFonts w:hint="eastAsia"/>
        </w:rPr>
        <w:t>入门</w:t>
      </w:r>
    </w:p>
    <w:p w:rsidR="006D5BD0" w:rsidRDefault="00D2778E" w:rsidP="002C285C">
      <w:pPr>
        <w:pStyle w:val="1"/>
      </w:pPr>
      <w:r>
        <w:rPr>
          <w:rFonts w:hint="eastAsia"/>
        </w:rPr>
        <w:t>Eclipse</w:t>
      </w:r>
      <w:r>
        <w:rPr>
          <w:rFonts w:hint="eastAsia"/>
        </w:rPr>
        <w:t>平台概述</w:t>
      </w:r>
    </w:p>
    <w:p w:rsidR="006D5BD0" w:rsidRDefault="0091058E">
      <w:r>
        <w:rPr>
          <w:rFonts w:hint="eastAsia"/>
        </w:rPr>
        <w:t>Eclipse</w:t>
      </w:r>
      <w:r>
        <w:rPr>
          <w:rFonts w:hint="eastAsia"/>
        </w:rPr>
        <w:t>社区开源项目分类：</w:t>
      </w:r>
    </w:p>
    <w:p w:rsidR="0091058E" w:rsidRDefault="00966728">
      <w:r>
        <w:rPr>
          <w:rFonts w:hint="eastAsia"/>
        </w:rPr>
        <w:t>企业级项目开发</w:t>
      </w:r>
    </w:p>
    <w:p w:rsidR="00966728" w:rsidRDefault="00966728">
      <w:r>
        <w:rPr>
          <w:rFonts w:hint="eastAsia"/>
        </w:rPr>
        <w:t>富客户端平台</w:t>
      </w:r>
      <w:r>
        <w:rPr>
          <w:rFonts w:hint="eastAsia"/>
        </w:rPr>
        <w:t>(Rich Client Platform</w:t>
      </w:r>
      <w:r>
        <w:rPr>
          <w:rFonts w:hint="eastAsia"/>
        </w:rPr>
        <w:t>，</w:t>
      </w:r>
      <w:r>
        <w:rPr>
          <w:rFonts w:hint="eastAsia"/>
        </w:rPr>
        <w:t>RCP)</w:t>
      </w:r>
    </w:p>
    <w:p w:rsidR="004C5ABB" w:rsidRDefault="00D203D8">
      <w:r>
        <w:rPr>
          <w:rFonts w:hint="eastAsia"/>
        </w:rPr>
        <w:t>嵌入式系统和设备项目开发</w:t>
      </w:r>
    </w:p>
    <w:p w:rsidR="00D203D8" w:rsidRDefault="00A314C0">
      <w:r>
        <w:rPr>
          <w:rFonts w:hint="eastAsia"/>
        </w:rPr>
        <w:t>富</w:t>
      </w:r>
      <w:r>
        <w:rPr>
          <w:rFonts w:hint="eastAsia"/>
        </w:rPr>
        <w:t>Internet</w:t>
      </w:r>
      <w:r>
        <w:rPr>
          <w:rFonts w:hint="eastAsia"/>
        </w:rPr>
        <w:t>应用程序</w:t>
      </w:r>
      <w:r>
        <w:rPr>
          <w:rFonts w:hint="eastAsia"/>
        </w:rPr>
        <w:t>(Rich Internet Application)</w:t>
      </w:r>
    </w:p>
    <w:p w:rsidR="00F545D1" w:rsidRDefault="00E158E0">
      <w:r>
        <w:rPr>
          <w:rFonts w:hint="eastAsia"/>
        </w:rPr>
        <w:t>程序开发框架</w:t>
      </w:r>
    </w:p>
    <w:p w:rsidR="00E158E0" w:rsidRDefault="00E158E0">
      <w:r>
        <w:rPr>
          <w:rFonts w:hint="eastAsia"/>
        </w:rPr>
        <w:t>程序生命期管理</w:t>
      </w:r>
      <w:r w:rsidR="00343019">
        <w:rPr>
          <w:rFonts w:hint="eastAsia"/>
        </w:rPr>
        <w:t>(Application Lifecycle Management</w:t>
      </w:r>
      <w:r w:rsidR="00343019">
        <w:rPr>
          <w:rFonts w:hint="eastAsia"/>
        </w:rPr>
        <w:t>，</w:t>
      </w:r>
      <w:r w:rsidR="00343019">
        <w:rPr>
          <w:rFonts w:hint="eastAsia"/>
        </w:rPr>
        <w:t>ALM)</w:t>
      </w:r>
    </w:p>
    <w:p w:rsidR="00D203D8" w:rsidRPr="00533CB4" w:rsidRDefault="00012868">
      <w:r>
        <w:rPr>
          <w:rFonts w:hint="eastAsia"/>
        </w:rPr>
        <w:t>面向服务的架构</w:t>
      </w:r>
      <w:r>
        <w:rPr>
          <w:rFonts w:hint="eastAsia"/>
        </w:rPr>
        <w:t>(Service Oriented Architecture</w:t>
      </w:r>
      <w:r>
        <w:rPr>
          <w:rFonts w:hint="eastAsia"/>
        </w:rPr>
        <w:t>，</w:t>
      </w:r>
      <w:r>
        <w:rPr>
          <w:rFonts w:hint="eastAsia"/>
        </w:rPr>
        <w:t xml:space="preserve"> SOA)</w:t>
      </w:r>
    </w:p>
    <w:p w:rsidR="00D203D8" w:rsidRPr="0091058E" w:rsidRDefault="00D203D8"/>
    <w:p w:rsidR="00CB4159" w:rsidRDefault="00CB4159"/>
    <w:p w:rsidR="00CB4159" w:rsidRDefault="006F0A6D">
      <w:r>
        <w:rPr>
          <w:rFonts w:hint="eastAsia"/>
        </w:rPr>
        <w:t>SWT</w:t>
      </w:r>
      <w:r w:rsidR="00863F17">
        <w:rPr>
          <w:rFonts w:hint="eastAsia"/>
        </w:rPr>
        <w:t>(Standard Widget Toolkit</w:t>
      </w:r>
      <w:r w:rsidR="00863F17">
        <w:rPr>
          <w:rFonts w:hint="eastAsia"/>
        </w:rPr>
        <w:t>，标准图形工具箱</w:t>
      </w:r>
      <w:r w:rsidR="00863F17">
        <w:rPr>
          <w:rFonts w:hint="eastAsia"/>
        </w:rPr>
        <w:t>)</w:t>
      </w:r>
      <w:r w:rsidR="001C1300">
        <w:rPr>
          <w:rFonts w:hint="eastAsia"/>
        </w:rPr>
        <w:t>：</w:t>
      </w:r>
    </w:p>
    <w:p w:rsidR="00CB4159" w:rsidRPr="00441A7B" w:rsidRDefault="00441A7B">
      <w:r>
        <w:rPr>
          <w:rFonts w:hint="eastAsia"/>
        </w:rPr>
        <w:t>是一种用</w:t>
      </w:r>
      <w:r>
        <w:rPr>
          <w:rFonts w:hint="eastAsia"/>
        </w:rPr>
        <w:t>Java</w:t>
      </w:r>
      <w:r>
        <w:rPr>
          <w:rFonts w:hint="eastAsia"/>
        </w:rPr>
        <w:t>开发</w:t>
      </w:r>
      <w:r>
        <w:rPr>
          <w:rFonts w:hint="eastAsia"/>
        </w:rPr>
        <w:t>GUI</w:t>
      </w:r>
      <w:r>
        <w:rPr>
          <w:rFonts w:hint="eastAsia"/>
        </w:rPr>
        <w:t>程序的技术，与</w:t>
      </w:r>
      <w:r>
        <w:rPr>
          <w:rFonts w:hint="eastAsia"/>
        </w:rPr>
        <w:t>AWT</w:t>
      </w:r>
      <w:r>
        <w:rPr>
          <w:rFonts w:hint="eastAsia"/>
        </w:rPr>
        <w:t>和</w:t>
      </w:r>
      <w:r>
        <w:rPr>
          <w:rFonts w:hint="eastAsia"/>
        </w:rPr>
        <w:t>Swing</w:t>
      </w:r>
      <w:r>
        <w:rPr>
          <w:rFonts w:hint="eastAsia"/>
        </w:rPr>
        <w:t>不同，</w:t>
      </w:r>
      <w:r>
        <w:rPr>
          <w:rFonts w:hint="eastAsia"/>
        </w:rPr>
        <w:t>SWT</w:t>
      </w:r>
      <w:r>
        <w:rPr>
          <w:rFonts w:hint="eastAsia"/>
        </w:rPr>
        <w:t>是</w:t>
      </w:r>
      <w:r>
        <w:rPr>
          <w:rFonts w:hint="eastAsia"/>
        </w:rPr>
        <w:t>Eclipse</w:t>
      </w:r>
      <w:r>
        <w:rPr>
          <w:rFonts w:hint="eastAsia"/>
        </w:rPr>
        <w:t>的开发现人员自行建造的。它无论界面美观度上还是性能上都远远超越了</w:t>
      </w:r>
      <w:r>
        <w:rPr>
          <w:rFonts w:hint="eastAsia"/>
        </w:rPr>
        <w:t>AWT</w:t>
      </w:r>
      <w:r>
        <w:rPr>
          <w:rFonts w:hint="eastAsia"/>
        </w:rPr>
        <w:t>和</w:t>
      </w:r>
      <w:r>
        <w:rPr>
          <w:rFonts w:hint="eastAsia"/>
        </w:rPr>
        <w:t>Swing</w:t>
      </w:r>
      <w:r>
        <w:rPr>
          <w:rFonts w:hint="eastAsia"/>
        </w:rPr>
        <w:t>。</w:t>
      </w:r>
    </w:p>
    <w:p w:rsidR="002514CD" w:rsidRDefault="0061680F">
      <w:r>
        <w:rPr>
          <w:rFonts w:hint="eastAsia"/>
        </w:rPr>
        <w:t>SWT</w:t>
      </w:r>
      <w:r>
        <w:rPr>
          <w:rFonts w:hint="eastAsia"/>
        </w:rPr>
        <w:t>技术吸取了</w:t>
      </w:r>
      <w:r>
        <w:rPr>
          <w:rFonts w:hint="eastAsia"/>
        </w:rPr>
        <w:t>AWT</w:t>
      </w:r>
      <w:r>
        <w:rPr>
          <w:rFonts w:hint="eastAsia"/>
        </w:rPr>
        <w:t>和</w:t>
      </w:r>
      <w:r>
        <w:rPr>
          <w:rFonts w:hint="eastAsia"/>
        </w:rPr>
        <w:t>Swing</w:t>
      </w:r>
      <w:r>
        <w:rPr>
          <w:rFonts w:hint="eastAsia"/>
        </w:rPr>
        <w:t>的优点，综合而成的一种技术</w:t>
      </w:r>
      <w:r w:rsidR="002442FD">
        <w:rPr>
          <w:rFonts w:hint="eastAsia"/>
        </w:rPr>
        <w:t>，它同时采用了</w:t>
      </w:r>
      <w:r w:rsidR="002442FD">
        <w:rPr>
          <w:rFonts w:hint="eastAsia"/>
        </w:rPr>
        <w:t>AWT</w:t>
      </w:r>
      <w:r w:rsidR="002442FD">
        <w:rPr>
          <w:rFonts w:hint="eastAsia"/>
        </w:rPr>
        <w:t>和</w:t>
      </w:r>
      <w:r w:rsidR="002442FD">
        <w:rPr>
          <w:rFonts w:hint="eastAsia"/>
        </w:rPr>
        <w:t>Swing</w:t>
      </w:r>
      <w:r w:rsidR="002442FD">
        <w:rPr>
          <w:rFonts w:hint="eastAsia"/>
        </w:rPr>
        <w:t>的一部分思想。</w:t>
      </w:r>
    </w:p>
    <w:p w:rsidR="00041C7D" w:rsidRDefault="00041C7D"/>
    <w:p w:rsidR="00041C7D" w:rsidRDefault="00AF4C7B">
      <w:r>
        <w:rPr>
          <w:rFonts w:hint="eastAsia"/>
        </w:rPr>
        <w:t>JFace</w:t>
      </w:r>
      <w:r>
        <w:rPr>
          <w:rFonts w:hint="eastAsia"/>
        </w:rPr>
        <w:t>技术：是一套基于</w:t>
      </w:r>
      <w:r>
        <w:rPr>
          <w:rFonts w:hint="eastAsia"/>
        </w:rPr>
        <w:t>SWT</w:t>
      </w:r>
      <w:r w:rsidR="002F52C2">
        <w:rPr>
          <w:rFonts w:hint="eastAsia"/>
        </w:rPr>
        <w:t>的工具箱。它将一些常用的界面操作包装了起来，对界面设计进行了抽象，使得开发人员可以抽出更多精力关注程序和业务逻辑，而不是不断地编写重复的界面控制代码。</w:t>
      </w:r>
    </w:p>
    <w:p w:rsidR="005E49DF" w:rsidRDefault="005E49DF"/>
    <w:p w:rsidR="005E49DF" w:rsidRDefault="00F126EC">
      <w:r>
        <w:rPr>
          <w:rFonts w:hint="eastAsia"/>
        </w:rPr>
        <w:t>扩展</w:t>
      </w:r>
      <w:r>
        <w:rPr>
          <w:rFonts w:hint="eastAsia"/>
        </w:rPr>
        <w:t>(Extension)</w:t>
      </w:r>
      <w:r w:rsidR="00E0491C">
        <w:rPr>
          <w:rFonts w:hint="eastAsia"/>
        </w:rPr>
        <w:t>：每个希望被别的模块扩展的模块，都必须声明一系列的扩展点。类似于</w:t>
      </w:r>
      <w:r w:rsidR="00772F2A">
        <w:rPr>
          <w:rFonts w:hint="eastAsia"/>
        </w:rPr>
        <w:t>Server</w:t>
      </w:r>
      <w:r w:rsidR="0078032C">
        <w:rPr>
          <w:rFonts w:hint="eastAsia"/>
        </w:rPr>
        <w:t>端</w:t>
      </w:r>
    </w:p>
    <w:p w:rsidR="00F126EC" w:rsidRDefault="00F126EC"/>
    <w:p w:rsidR="00F126EC" w:rsidRDefault="00723FB6">
      <w:r>
        <w:rPr>
          <w:rFonts w:hint="eastAsia"/>
        </w:rPr>
        <w:lastRenderedPageBreak/>
        <w:t>扩展点</w:t>
      </w:r>
      <w:r>
        <w:rPr>
          <w:rFonts w:hint="eastAsia"/>
        </w:rPr>
        <w:t>(Extension Point)</w:t>
      </w:r>
      <w:r w:rsidR="001F7A10">
        <w:rPr>
          <w:rFonts w:hint="eastAsia"/>
        </w:rPr>
        <w:t>：希望在这个模块上扩展功能的程序模块，就需要按照扩展点的声明编写扩展。类似于</w:t>
      </w:r>
      <w:r w:rsidR="004A5C33">
        <w:rPr>
          <w:rFonts w:hint="eastAsia"/>
        </w:rPr>
        <w:t>Client</w:t>
      </w:r>
      <w:r w:rsidR="004A5C33">
        <w:rPr>
          <w:rFonts w:hint="eastAsia"/>
        </w:rPr>
        <w:t>端。</w:t>
      </w:r>
    </w:p>
    <w:p w:rsidR="00770C3F" w:rsidRDefault="00770C3F"/>
    <w:p w:rsidR="00770C3F" w:rsidRDefault="00357BC1">
      <w:r>
        <w:rPr>
          <w:rFonts w:hint="eastAsia"/>
        </w:rPr>
        <w:t>OSGI(Open Services Gate Initiative</w:t>
      </w:r>
      <w:r>
        <w:rPr>
          <w:rFonts w:hint="eastAsia"/>
        </w:rPr>
        <w:t>，开放式服务网关协议</w:t>
      </w:r>
      <w:r>
        <w:rPr>
          <w:rFonts w:hint="eastAsia"/>
        </w:rPr>
        <w:t>)</w:t>
      </w:r>
    </w:p>
    <w:p w:rsidR="00770C3F" w:rsidRDefault="00770C3F"/>
    <w:p w:rsidR="009F0D8A" w:rsidRDefault="009F0D8A">
      <w:r>
        <w:rPr>
          <w:rFonts w:hint="eastAsia"/>
        </w:rPr>
        <w:t>Equniox</w:t>
      </w:r>
      <w:r w:rsidR="00B76747">
        <w:rPr>
          <w:rFonts w:hint="eastAsia"/>
        </w:rPr>
        <w:t>：基于</w:t>
      </w:r>
      <w:r w:rsidR="00B76747">
        <w:rPr>
          <w:rFonts w:hint="eastAsia"/>
        </w:rPr>
        <w:t>OSGI</w:t>
      </w:r>
      <w:r w:rsidR="00B76747">
        <w:rPr>
          <w:rFonts w:hint="eastAsia"/>
        </w:rPr>
        <w:t>的运行时框架。</w:t>
      </w:r>
    </w:p>
    <w:p w:rsidR="009F0D8A" w:rsidRDefault="009F0D8A"/>
    <w:p w:rsidR="00770C3F" w:rsidRDefault="007570E5">
      <w:r>
        <w:rPr>
          <w:rFonts w:hint="eastAsia"/>
        </w:rPr>
        <w:t>RCP</w:t>
      </w:r>
      <w:r>
        <w:rPr>
          <w:rFonts w:hint="eastAsia"/>
        </w:rPr>
        <w:t>技术：</w:t>
      </w:r>
    </w:p>
    <w:p w:rsidR="005E49DF" w:rsidRDefault="005E49DF"/>
    <w:p w:rsidR="00A445D4" w:rsidRPr="00CC370E" w:rsidRDefault="0051292C">
      <w:r>
        <w:rPr>
          <w:rFonts w:hint="eastAsia"/>
        </w:rPr>
        <w:t>EMF</w:t>
      </w:r>
      <w:r w:rsidR="002108FC">
        <w:rPr>
          <w:rFonts w:hint="eastAsia"/>
        </w:rPr>
        <w:t>(Eclipse Modeling Framework</w:t>
      </w:r>
      <w:r w:rsidR="00B15BE2">
        <w:rPr>
          <w:rFonts w:hint="eastAsia"/>
        </w:rPr>
        <w:t>，</w:t>
      </w:r>
      <w:r w:rsidR="00B15BE2">
        <w:rPr>
          <w:rFonts w:hint="eastAsia"/>
        </w:rPr>
        <w:t>Eclipse</w:t>
      </w:r>
      <w:r w:rsidR="00B15BE2">
        <w:rPr>
          <w:rFonts w:hint="eastAsia"/>
        </w:rPr>
        <w:t>建模框架</w:t>
      </w:r>
      <w:r w:rsidR="002108FC">
        <w:rPr>
          <w:rFonts w:hint="eastAsia"/>
        </w:rPr>
        <w:t>)</w:t>
      </w:r>
      <w:r>
        <w:rPr>
          <w:rFonts w:hint="eastAsia"/>
        </w:rPr>
        <w:t>：</w:t>
      </w:r>
      <w:r w:rsidR="000D2EBE">
        <w:rPr>
          <w:rFonts w:hint="eastAsia"/>
        </w:rPr>
        <w:t>就是一项致力于简化建模工作的项目。用户只需要描述需要建立的模型，就可以通过</w:t>
      </w:r>
      <w:r w:rsidR="000D2EBE">
        <w:rPr>
          <w:rFonts w:hint="eastAsia"/>
        </w:rPr>
        <w:t>EMF</w:t>
      </w:r>
      <w:r w:rsidR="000D2EBE">
        <w:rPr>
          <w:rFonts w:hint="eastAsia"/>
        </w:rPr>
        <w:t>生成健壮的、易于使用的数据模型实现代码。</w:t>
      </w:r>
      <w:r w:rsidR="00B306B8">
        <w:rPr>
          <w:rFonts w:hint="eastAsia"/>
        </w:rPr>
        <w:t>EMF</w:t>
      </w:r>
      <w:r w:rsidR="00B306B8">
        <w:rPr>
          <w:rFonts w:hint="eastAsia"/>
        </w:rPr>
        <w:t>由以下三大部门组成：</w:t>
      </w:r>
      <w:r w:rsidR="00B306B8">
        <w:rPr>
          <w:rFonts w:hint="eastAsia"/>
        </w:rPr>
        <w:t>EMF</w:t>
      </w:r>
      <w:r w:rsidR="00B306B8">
        <w:rPr>
          <w:rFonts w:hint="eastAsia"/>
        </w:rPr>
        <w:t>核心框架、</w:t>
      </w:r>
      <w:r w:rsidR="00CC370E">
        <w:rPr>
          <w:rFonts w:hint="eastAsia"/>
        </w:rPr>
        <w:t>EMF.Edit</w:t>
      </w:r>
      <w:r w:rsidR="00CC370E">
        <w:rPr>
          <w:rFonts w:hint="eastAsia"/>
        </w:rPr>
        <w:t>、</w:t>
      </w:r>
      <w:r w:rsidR="00CC370E">
        <w:rPr>
          <w:rFonts w:hint="eastAsia"/>
        </w:rPr>
        <w:t>EMF.</w:t>
      </w:r>
      <w:r w:rsidR="00203FCF">
        <w:rPr>
          <w:rFonts w:hint="eastAsia"/>
        </w:rPr>
        <w:t>CodeGen</w:t>
      </w:r>
      <w:r w:rsidR="00995002">
        <w:rPr>
          <w:rFonts w:hint="eastAsia"/>
        </w:rPr>
        <w:t>。</w:t>
      </w:r>
    </w:p>
    <w:p w:rsidR="009F0D8A" w:rsidRDefault="009F0D8A"/>
    <w:p w:rsidR="009F1913" w:rsidRDefault="003241F2">
      <w:r>
        <w:rPr>
          <w:rFonts w:hint="eastAsia"/>
        </w:rPr>
        <w:t>GEF(Graphical Editing Framework)</w:t>
      </w:r>
      <w:r w:rsidR="00C44D62">
        <w:rPr>
          <w:rFonts w:hint="eastAsia"/>
        </w:rPr>
        <w:t>：是为了方便开发者开发基于</w:t>
      </w:r>
      <w:r w:rsidR="00C44D62">
        <w:rPr>
          <w:rFonts w:hint="eastAsia"/>
        </w:rPr>
        <w:t>RCP</w:t>
      </w:r>
      <w:r w:rsidR="00C44D62">
        <w:rPr>
          <w:rFonts w:hint="eastAsia"/>
        </w:rPr>
        <w:t>的，支持图形化编辑的程序界面而设计的一套框架。</w:t>
      </w:r>
    </w:p>
    <w:p w:rsidR="009F1913" w:rsidRDefault="009F1913"/>
    <w:p w:rsidR="003402E0" w:rsidRDefault="003402E0">
      <w:r>
        <w:rPr>
          <w:rFonts w:hint="eastAsia"/>
        </w:rPr>
        <w:t>Draw2D</w:t>
      </w:r>
      <w:r>
        <w:rPr>
          <w:rFonts w:hint="eastAsia"/>
        </w:rPr>
        <w:t>：</w:t>
      </w:r>
      <w:r>
        <w:rPr>
          <w:rFonts w:hint="eastAsia"/>
        </w:rPr>
        <w:t>GEF</w:t>
      </w:r>
      <w:r>
        <w:rPr>
          <w:rFonts w:hint="eastAsia"/>
        </w:rPr>
        <w:t>开发的一套基于</w:t>
      </w:r>
      <w:r>
        <w:rPr>
          <w:rFonts w:hint="eastAsia"/>
        </w:rPr>
        <w:t>SWT</w:t>
      </w:r>
      <w:r>
        <w:rPr>
          <w:rFonts w:hint="eastAsia"/>
        </w:rPr>
        <w:t>的轻量级绘图系统。</w:t>
      </w:r>
    </w:p>
    <w:p w:rsidR="003402E0" w:rsidRDefault="003402E0"/>
    <w:p w:rsidR="000A0D19" w:rsidRDefault="000A0D19"/>
    <w:p w:rsidR="000A0D19" w:rsidRDefault="00E23ECD" w:rsidP="003E7063">
      <w:pPr>
        <w:pStyle w:val="1"/>
      </w:pPr>
      <w:r>
        <w:rPr>
          <w:rFonts w:hint="eastAsia"/>
        </w:rPr>
        <w:t>SWT/JFace</w:t>
      </w:r>
      <w:r>
        <w:rPr>
          <w:rFonts w:hint="eastAsia"/>
        </w:rPr>
        <w:t>概述</w:t>
      </w:r>
    </w:p>
    <w:p w:rsidR="000A0D19" w:rsidRDefault="00C672FD" w:rsidP="009B0107">
      <w:pPr>
        <w:pStyle w:val="2"/>
      </w:pPr>
      <w:r>
        <w:rPr>
          <w:rFonts w:hint="eastAsia"/>
        </w:rPr>
        <w:t>SWT</w:t>
      </w:r>
      <w:r>
        <w:rPr>
          <w:rFonts w:hint="eastAsia"/>
        </w:rPr>
        <w:t>结构浅析</w:t>
      </w:r>
    </w:p>
    <w:p w:rsidR="00C672FD" w:rsidRDefault="00DD0E7B">
      <w:r>
        <w:rPr>
          <w:rFonts w:hint="eastAsia"/>
        </w:rPr>
        <w:t>SWT</w:t>
      </w:r>
      <w:r>
        <w:rPr>
          <w:rFonts w:hint="eastAsia"/>
        </w:rPr>
        <w:t>基本体系结构分三层：</w:t>
      </w:r>
      <w:r>
        <w:rPr>
          <w:rFonts w:hint="eastAsia"/>
        </w:rPr>
        <w:t>SWT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、</w:t>
      </w:r>
      <w:r>
        <w:rPr>
          <w:rFonts w:hint="eastAsia"/>
        </w:rPr>
        <w:t>JNI</w:t>
      </w:r>
      <w:r>
        <w:rPr>
          <w:rFonts w:hint="eastAsia"/>
        </w:rPr>
        <w:t>相关代码、使用</w:t>
      </w:r>
      <w:r>
        <w:rPr>
          <w:rFonts w:hint="eastAsia"/>
        </w:rPr>
        <w:t>C</w:t>
      </w:r>
      <w:r>
        <w:rPr>
          <w:rFonts w:hint="eastAsia"/>
        </w:rPr>
        <w:t>语言编写的操作系统本地动态链接库文件。</w:t>
      </w:r>
    </w:p>
    <w:p w:rsidR="003E7063" w:rsidRDefault="003E7063"/>
    <w:p w:rsidR="003E7063" w:rsidRDefault="00AB1673" w:rsidP="008F03A6">
      <w:pPr>
        <w:pStyle w:val="2"/>
      </w:pPr>
      <w:r>
        <w:rPr>
          <w:rFonts w:hint="eastAsia"/>
        </w:rPr>
        <w:lastRenderedPageBreak/>
        <w:t>SWT API</w:t>
      </w:r>
      <w:r>
        <w:rPr>
          <w:rFonts w:hint="eastAsia"/>
        </w:rPr>
        <w:t>结构</w:t>
      </w:r>
    </w:p>
    <w:p w:rsidR="003E7063" w:rsidRDefault="00952098">
      <w:r>
        <w:rPr>
          <w:rFonts w:hint="eastAsia"/>
        </w:rPr>
        <w:t>组件类</w:t>
      </w:r>
    </w:p>
    <w:p w:rsidR="00952098" w:rsidRDefault="008F03A6">
      <w:r>
        <w:rPr>
          <w:rFonts w:hint="eastAsia"/>
        </w:rPr>
        <w:t>布局类</w:t>
      </w:r>
    </w:p>
    <w:p w:rsidR="008F03A6" w:rsidRDefault="008F03A6">
      <w:r>
        <w:rPr>
          <w:rFonts w:hint="eastAsia"/>
        </w:rPr>
        <w:t>事件类</w:t>
      </w:r>
    </w:p>
    <w:p w:rsidR="002977F1" w:rsidRDefault="002977F1">
      <w:r>
        <w:rPr>
          <w:rFonts w:hint="eastAsia"/>
        </w:rPr>
        <w:t>图形类与系统资源管理</w:t>
      </w:r>
    </w:p>
    <w:p w:rsidR="009725E3" w:rsidRDefault="009725E3"/>
    <w:p w:rsidR="00003F10" w:rsidRDefault="00003F10"/>
    <w:p w:rsidR="00003F10" w:rsidRDefault="00003F10">
      <w:r>
        <w:rPr>
          <w:rFonts w:hint="eastAsia"/>
        </w:rPr>
        <w:t>在</w:t>
      </w:r>
      <w:r>
        <w:rPr>
          <w:rFonts w:hint="eastAsia"/>
        </w:rPr>
        <w:t>SWT</w:t>
      </w:r>
      <w:r>
        <w:rPr>
          <w:rFonts w:hint="eastAsia"/>
        </w:rPr>
        <w:t>中，没有系统资源的自动分配与释放机制，资源的管理是由程序员手动完成的。对于资源的使用与释放，有如下两条原则。</w:t>
      </w:r>
    </w:p>
    <w:p w:rsidR="00003F10" w:rsidRDefault="00003F10">
      <w:r>
        <w:rPr>
          <w:rFonts w:hint="eastAsia"/>
        </w:rPr>
        <w:t>谁分配谁释放</w:t>
      </w:r>
    </w:p>
    <w:p w:rsidR="00003F10" w:rsidRPr="00003F10" w:rsidRDefault="00003F10">
      <w:r>
        <w:rPr>
          <w:rFonts w:hint="eastAsia"/>
        </w:rPr>
        <w:t>释放父资源时，所有子资源会被一起释放。</w:t>
      </w:r>
    </w:p>
    <w:p w:rsidR="00003F10" w:rsidRDefault="00003F10"/>
    <w:p w:rsidR="00B5721F" w:rsidRDefault="00FD3C08" w:rsidP="0076047F">
      <w:pPr>
        <w:pStyle w:val="2"/>
      </w:pPr>
      <w:r>
        <w:rPr>
          <w:rFonts w:hint="eastAsia"/>
        </w:rPr>
        <w:t>JFace</w:t>
      </w:r>
    </w:p>
    <w:p w:rsidR="00B5721F" w:rsidRDefault="00C264CE">
      <w:r>
        <w:rPr>
          <w:rFonts w:hint="eastAsia"/>
        </w:rPr>
        <w:t>查看器</w:t>
      </w:r>
      <w:r>
        <w:rPr>
          <w:rFonts w:hint="eastAsia"/>
        </w:rPr>
        <w:t>(Viewer)</w:t>
      </w:r>
    </w:p>
    <w:p w:rsidR="00C10002" w:rsidRDefault="00FE4528">
      <w:r>
        <w:rPr>
          <w:rFonts w:hint="eastAsia"/>
        </w:rPr>
        <w:t>资源注册表</w:t>
      </w:r>
    </w:p>
    <w:p w:rsidR="00256F82" w:rsidRDefault="00256F82">
      <w:r>
        <w:rPr>
          <w:rFonts w:hint="eastAsia"/>
        </w:rPr>
        <w:t>字段帮助</w:t>
      </w:r>
    </w:p>
    <w:p w:rsidR="00256F82" w:rsidRDefault="00256F82">
      <w:r>
        <w:rPr>
          <w:rFonts w:hint="eastAsia"/>
        </w:rPr>
        <w:t>操作和贡献</w:t>
      </w:r>
    </w:p>
    <w:p w:rsidR="008232EA" w:rsidRDefault="008232EA">
      <w:r>
        <w:rPr>
          <w:rFonts w:hint="eastAsia"/>
        </w:rPr>
        <w:t>对话框、向导页和偏好设置</w:t>
      </w:r>
    </w:p>
    <w:p w:rsidR="00B10799" w:rsidRPr="00B10799" w:rsidRDefault="004247E2">
      <w:r>
        <w:rPr>
          <w:rFonts w:hint="eastAsia"/>
        </w:rPr>
        <w:t>数据绑定</w:t>
      </w:r>
      <w:r w:rsidR="00184660">
        <w:rPr>
          <w:rFonts w:hint="eastAsia"/>
        </w:rPr>
        <w:t>(Data Binding)</w:t>
      </w:r>
    </w:p>
    <w:p w:rsidR="00B5721F" w:rsidRDefault="00B5721F"/>
    <w:p w:rsidR="00726E2B" w:rsidRDefault="00726E2B"/>
    <w:p w:rsidR="00726E2B" w:rsidRDefault="00726E2B" w:rsidP="00B23F9B">
      <w:pPr>
        <w:pStyle w:val="1"/>
      </w:pPr>
      <w:r>
        <w:rPr>
          <w:rFonts w:hint="eastAsia"/>
        </w:rPr>
        <w:t>核心技术</w:t>
      </w:r>
    </w:p>
    <w:p w:rsidR="000F43C6" w:rsidRDefault="000F43C6"/>
    <w:p w:rsidR="00807D99" w:rsidRDefault="00CE059C">
      <w:r>
        <w:t>W</w:t>
      </w:r>
      <w:r>
        <w:rPr>
          <w:rFonts w:hint="eastAsia"/>
        </w:rPr>
        <w:t>indows builder</w:t>
      </w:r>
      <w:r>
        <w:rPr>
          <w:rFonts w:hint="eastAsia"/>
        </w:rPr>
        <w:t>安装</w:t>
      </w:r>
    </w:p>
    <w:p w:rsidR="00807D99" w:rsidRDefault="0070699A">
      <w:bookmarkStart w:id="0" w:name="OLE_LINK1"/>
      <w:bookmarkStart w:id="1" w:name="OLE_LINK2"/>
      <w:r w:rsidRPr="0070699A">
        <w:t>http://download.eclipse.org/windowbuilder/WB/release/R201309271200/4.3/</w:t>
      </w:r>
      <w:bookmarkEnd w:id="0"/>
      <w:bookmarkEnd w:id="1"/>
    </w:p>
    <w:p w:rsidR="000F43C6" w:rsidRDefault="000F43C6"/>
    <w:p w:rsidR="000F43C6" w:rsidRDefault="00AE7104">
      <w:pPr>
        <w:rPr>
          <w:rFonts w:hint="eastAsia"/>
        </w:rPr>
      </w:pPr>
      <w:r>
        <w:rPr>
          <w:rFonts w:hint="eastAsia"/>
        </w:rPr>
        <w:lastRenderedPageBreak/>
        <w:t>eclipse rcp/rap</w:t>
      </w:r>
      <w:bookmarkStart w:id="2" w:name="_GoBack"/>
      <w:bookmarkEnd w:id="2"/>
    </w:p>
    <w:p w:rsidR="0028462A" w:rsidRDefault="00A332B4">
      <w:r w:rsidRPr="00A332B4">
        <w:t>eclipse-rcp-kepler-SR1</w:t>
      </w:r>
    </w:p>
    <w:p w:rsidR="000F43C6" w:rsidRDefault="000F43C6">
      <w:pPr>
        <w:rPr>
          <w:rFonts w:hint="eastAsia"/>
        </w:rPr>
      </w:pPr>
    </w:p>
    <w:p w:rsidR="001E75EC" w:rsidRDefault="001E75EC">
      <w:pPr>
        <w:rPr>
          <w:rFonts w:hint="eastAsia"/>
        </w:rPr>
      </w:pPr>
    </w:p>
    <w:p w:rsidR="001E75EC" w:rsidRDefault="001E75EC"/>
    <w:p w:rsidR="00041C7D" w:rsidRDefault="00155DC4" w:rsidP="003E1B7D">
      <w:pPr>
        <w:pStyle w:val="1"/>
      </w:pPr>
      <w:r>
        <w:rPr>
          <w:rFonts w:hint="eastAsia"/>
        </w:rPr>
        <w:t>参考资料</w:t>
      </w:r>
    </w:p>
    <w:p w:rsidR="003E1B7D" w:rsidRDefault="003E1B7D"/>
    <w:p w:rsidR="006A0E0D" w:rsidRDefault="006A0E0D"/>
    <w:p w:rsidR="006A0E0D" w:rsidRDefault="006A0E0D"/>
    <w:p w:rsidR="006A0E0D" w:rsidRDefault="006A0E0D"/>
    <w:p w:rsidR="006A0E0D" w:rsidRDefault="006A0E0D"/>
    <w:p w:rsidR="006A0E0D" w:rsidRDefault="006A0E0D"/>
    <w:p w:rsidR="006A0E0D" w:rsidRDefault="006A0E0D"/>
    <w:p w:rsidR="006A0E0D" w:rsidRDefault="006A0E0D"/>
    <w:p w:rsidR="006A0E0D" w:rsidRDefault="006A0E0D"/>
    <w:p w:rsidR="006A0E0D" w:rsidRDefault="006A0E0D"/>
    <w:p w:rsidR="006A0E0D" w:rsidRDefault="006A0E0D"/>
    <w:p w:rsidR="006A0E0D" w:rsidRDefault="006A0E0D"/>
    <w:p w:rsidR="006A0E0D" w:rsidRDefault="006A0E0D"/>
    <w:p w:rsidR="006A0E0D" w:rsidRDefault="006A0E0D"/>
    <w:p w:rsidR="006A0E0D" w:rsidRDefault="006A0E0D"/>
    <w:p w:rsidR="006A0E0D" w:rsidRDefault="006A0E0D"/>
    <w:p w:rsidR="006A0E0D" w:rsidRDefault="006A0E0D"/>
    <w:p w:rsidR="006A0E0D" w:rsidRDefault="006A0E0D"/>
    <w:p w:rsidR="006A0E0D" w:rsidRDefault="006A0E0D"/>
    <w:p w:rsidR="006A0E0D" w:rsidRDefault="006A0E0D"/>
    <w:p w:rsidR="006A0E0D" w:rsidRDefault="006A0E0D"/>
    <w:p w:rsidR="006A0E0D" w:rsidRDefault="006A0E0D"/>
    <w:p w:rsidR="006A0E0D" w:rsidRDefault="006A0E0D"/>
    <w:p w:rsidR="006A0E0D" w:rsidRDefault="006A0E0D"/>
    <w:p w:rsidR="006A0E0D" w:rsidRDefault="006A0E0D"/>
    <w:p w:rsidR="006A0E0D" w:rsidRDefault="006A0E0D"/>
    <w:p w:rsidR="003E1B7D" w:rsidRDefault="003E1B7D"/>
    <w:sectPr w:rsidR="003E1B7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1297" w:rsidRDefault="00021297" w:rsidP="00FF7FCE">
      <w:r>
        <w:separator/>
      </w:r>
    </w:p>
  </w:endnote>
  <w:endnote w:type="continuationSeparator" w:id="0">
    <w:p w:rsidR="00021297" w:rsidRDefault="00021297" w:rsidP="00FF7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1297" w:rsidRDefault="00021297" w:rsidP="00FF7FCE">
      <w:r>
        <w:separator/>
      </w:r>
    </w:p>
  </w:footnote>
  <w:footnote w:type="continuationSeparator" w:id="0">
    <w:p w:rsidR="00021297" w:rsidRDefault="00021297" w:rsidP="00FF7F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66962"/>
    <w:multiLevelType w:val="hybridMultilevel"/>
    <w:tmpl w:val="1EA87C9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>
    <w:nsid w:val="313447EE"/>
    <w:multiLevelType w:val="hybridMultilevel"/>
    <w:tmpl w:val="8D4AC1EC"/>
    <w:lvl w:ilvl="0" w:tplc="A6C2F3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D62F9F"/>
    <w:multiLevelType w:val="multilevel"/>
    <w:tmpl w:val="BBECC942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</w:lvl>
    <w:lvl w:ilvl="6">
      <w:start w:val="1"/>
      <w:numFmt w:val="decimal"/>
      <w:pStyle w:val="7"/>
      <w:lvlText w:val="%1.%2.%3.%4.%5.%6.%7."/>
      <w:lvlJc w:val="left"/>
      <w:pPr>
        <w:ind w:left="1276" w:hanging="1276"/>
      </w:pPr>
    </w:lvl>
    <w:lvl w:ilvl="7">
      <w:start w:val="1"/>
      <w:numFmt w:val="decimal"/>
      <w:pStyle w:val="8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413E39C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4C3E3017"/>
    <w:multiLevelType w:val="hybridMultilevel"/>
    <w:tmpl w:val="232CCC10"/>
    <w:lvl w:ilvl="0" w:tplc="633C936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A948CF4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54A86708"/>
    <w:multiLevelType w:val="hybridMultilevel"/>
    <w:tmpl w:val="2D602096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59AB397A"/>
    <w:multiLevelType w:val="hybridMultilevel"/>
    <w:tmpl w:val="614651E8"/>
    <w:lvl w:ilvl="0" w:tplc="105E43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B0D406F"/>
    <w:multiLevelType w:val="hybridMultilevel"/>
    <w:tmpl w:val="754A3284"/>
    <w:lvl w:ilvl="0" w:tplc="CF5A57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3865314"/>
    <w:multiLevelType w:val="hybridMultilevel"/>
    <w:tmpl w:val="FB626BC0"/>
    <w:lvl w:ilvl="0" w:tplc="AE2C4D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C6940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7FD67DF2"/>
    <w:multiLevelType w:val="hybridMultilevel"/>
    <w:tmpl w:val="DA0220E4"/>
    <w:lvl w:ilvl="0" w:tplc="506A47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9"/>
  </w:num>
  <w:num w:numId="5">
    <w:abstractNumId w:val="4"/>
  </w:num>
  <w:num w:numId="6">
    <w:abstractNumId w:val="3"/>
  </w:num>
  <w:num w:numId="7">
    <w:abstractNumId w:val="7"/>
  </w:num>
  <w:num w:numId="8">
    <w:abstractNumId w:val="10"/>
  </w:num>
  <w:num w:numId="9">
    <w:abstractNumId w:val="6"/>
  </w:num>
  <w:num w:numId="10">
    <w:abstractNumId w:val="8"/>
  </w:num>
  <w:num w:numId="11">
    <w:abstractNumId w:val="1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6C6"/>
    <w:rsid w:val="000008C1"/>
    <w:rsid w:val="000030A7"/>
    <w:rsid w:val="00003F10"/>
    <w:rsid w:val="00012868"/>
    <w:rsid w:val="0001344D"/>
    <w:rsid w:val="00021297"/>
    <w:rsid w:val="00022372"/>
    <w:rsid w:val="0003547B"/>
    <w:rsid w:val="00041C7D"/>
    <w:rsid w:val="00043217"/>
    <w:rsid w:val="0005406A"/>
    <w:rsid w:val="00075A9A"/>
    <w:rsid w:val="000821BD"/>
    <w:rsid w:val="000A0D19"/>
    <w:rsid w:val="000A2552"/>
    <w:rsid w:val="000B64C3"/>
    <w:rsid w:val="000D1476"/>
    <w:rsid w:val="000D268B"/>
    <w:rsid w:val="000D2EBE"/>
    <w:rsid w:val="000D393A"/>
    <w:rsid w:val="000E2897"/>
    <w:rsid w:val="000E3855"/>
    <w:rsid w:val="000F43C6"/>
    <w:rsid w:val="000F632C"/>
    <w:rsid w:val="0010624C"/>
    <w:rsid w:val="00112415"/>
    <w:rsid w:val="0011728C"/>
    <w:rsid w:val="001227C6"/>
    <w:rsid w:val="00123E12"/>
    <w:rsid w:val="00125548"/>
    <w:rsid w:val="00136186"/>
    <w:rsid w:val="0014351C"/>
    <w:rsid w:val="0014615F"/>
    <w:rsid w:val="001467E1"/>
    <w:rsid w:val="001516B4"/>
    <w:rsid w:val="00155DC4"/>
    <w:rsid w:val="00157E2A"/>
    <w:rsid w:val="00173752"/>
    <w:rsid w:val="0017755D"/>
    <w:rsid w:val="00184660"/>
    <w:rsid w:val="001A59CF"/>
    <w:rsid w:val="001A7030"/>
    <w:rsid w:val="001B3EDA"/>
    <w:rsid w:val="001C1300"/>
    <w:rsid w:val="001C57BC"/>
    <w:rsid w:val="001D46FC"/>
    <w:rsid w:val="001D4DF0"/>
    <w:rsid w:val="001D547F"/>
    <w:rsid w:val="001D6624"/>
    <w:rsid w:val="001E40CF"/>
    <w:rsid w:val="001E75EC"/>
    <w:rsid w:val="001F39FB"/>
    <w:rsid w:val="001F56A2"/>
    <w:rsid w:val="001F7A10"/>
    <w:rsid w:val="00203FCF"/>
    <w:rsid w:val="0020441F"/>
    <w:rsid w:val="0020602A"/>
    <w:rsid w:val="002108FC"/>
    <w:rsid w:val="002171A3"/>
    <w:rsid w:val="002210E4"/>
    <w:rsid w:val="002217FE"/>
    <w:rsid w:val="00230272"/>
    <w:rsid w:val="00241660"/>
    <w:rsid w:val="002442FD"/>
    <w:rsid w:val="002514CD"/>
    <w:rsid w:val="002535BE"/>
    <w:rsid w:val="00256F82"/>
    <w:rsid w:val="0027582E"/>
    <w:rsid w:val="002805E6"/>
    <w:rsid w:val="0028462A"/>
    <w:rsid w:val="00286D96"/>
    <w:rsid w:val="002977F1"/>
    <w:rsid w:val="002A0741"/>
    <w:rsid w:val="002A6085"/>
    <w:rsid w:val="002A78E3"/>
    <w:rsid w:val="002B76FB"/>
    <w:rsid w:val="002C2853"/>
    <w:rsid w:val="002C285C"/>
    <w:rsid w:val="002C48AF"/>
    <w:rsid w:val="002C6431"/>
    <w:rsid w:val="002E4654"/>
    <w:rsid w:val="002E5A51"/>
    <w:rsid w:val="002F52C2"/>
    <w:rsid w:val="00303A24"/>
    <w:rsid w:val="0030600D"/>
    <w:rsid w:val="003236FC"/>
    <w:rsid w:val="003241F2"/>
    <w:rsid w:val="00335D52"/>
    <w:rsid w:val="00336727"/>
    <w:rsid w:val="003402E0"/>
    <w:rsid w:val="00343019"/>
    <w:rsid w:val="0034496A"/>
    <w:rsid w:val="00355589"/>
    <w:rsid w:val="00357BC1"/>
    <w:rsid w:val="00361EF9"/>
    <w:rsid w:val="0039191F"/>
    <w:rsid w:val="003B361B"/>
    <w:rsid w:val="003B5F15"/>
    <w:rsid w:val="003B7B20"/>
    <w:rsid w:val="003C3781"/>
    <w:rsid w:val="003D00F5"/>
    <w:rsid w:val="003D6EFD"/>
    <w:rsid w:val="003E00BB"/>
    <w:rsid w:val="003E19C8"/>
    <w:rsid w:val="003E1B7D"/>
    <w:rsid w:val="003E56B3"/>
    <w:rsid w:val="003E7063"/>
    <w:rsid w:val="00403F41"/>
    <w:rsid w:val="00407FFB"/>
    <w:rsid w:val="00410320"/>
    <w:rsid w:val="004241FB"/>
    <w:rsid w:val="004247E2"/>
    <w:rsid w:val="00441A7B"/>
    <w:rsid w:val="00446345"/>
    <w:rsid w:val="0045588C"/>
    <w:rsid w:val="00476104"/>
    <w:rsid w:val="00486186"/>
    <w:rsid w:val="00492A6F"/>
    <w:rsid w:val="0049709B"/>
    <w:rsid w:val="004A5C33"/>
    <w:rsid w:val="004B33BC"/>
    <w:rsid w:val="004B35CE"/>
    <w:rsid w:val="004C5ABB"/>
    <w:rsid w:val="004C7B89"/>
    <w:rsid w:val="004D546C"/>
    <w:rsid w:val="004E7FD8"/>
    <w:rsid w:val="0051292C"/>
    <w:rsid w:val="00513334"/>
    <w:rsid w:val="005209EC"/>
    <w:rsid w:val="00520E18"/>
    <w:rsid w:val="00527F25"/>
    <w:rsid w:val="00533CB4"/>
    <w:rsid w:val="005506A2"/>
    <w:rsid w:val="005552B9"/>
    <w:rsid w:val="00563351"/>
    <w:rsid w:val="00564979"/>
    <w:rsid w:val="005859A8"/>
    <w:rsid w:val="00590386"/>
    <w:rsid w:val="0059042D"/>
    <w:rsid w:val="005A077F"/>
    <w:rsid w:val="005B1605"/>
    <w:rsid w:val="005C2182"/>
    <w:rsid w:val="005C30F3"/>
    <w:rsid w:val="005C6353"/>
    <w:rsid w:val="005D6766"/>
    <w:rsid w:val="005E129A"/>
    <w:rsid w:val="005E49DF"/>
    <w:rsid w:val="005E7EFA"/>
    <w:rsid w:val="006057C4"/>
    <w:rsid w:val="00607752"/>
    <w:rsid w:val="0061680F"/>
    <w:rsid w:val="00617320"/>
    <w:rsid w:val="00632A2E"/>
    <w:rsid w:val="00636521"/>
    <w:rsid w:val="00637B43"/>
    <w:rsid w:val="00645853"/>
    <w:rsid w:val="00670429"/>
    <w:rsid w:val="00684E75"/>
    <w:rsid w:val="006944C9"/>
    <w:rsid w:val="006A0E0D"/>
    <w:rsid w:val="006A3CF4"/>
    <w:rsid w:val="006A60F9"/>
    <w:rsid w:val="006B0BB8"/>
    <w:rsid w:val="006B70D7"/>
    <w:rsid w:val="006C2375"/>
    <w:rsid w:val="006D5BD0"/>
    <w:rsid w:val="006E676D"/>
    <w:rsid w:val="006E79CA"/>
    <w:rsid w:val="006F0A6D"/>
    <w:rsid w:val="00700666"/>
    <w:rsid w:val="0070129C"/>
    <w:rsid w:val="0070699A"/>
    <w:rsid w:val="007229B0"/>
    <w:rsid w:val="00723FB6"/>
    <w:rsid w:val="00724BA5"/>
    <w:rsid w:val="00724F4D"/>
    <w:rsid w:val="00726E2B"/>
    <w:rsid w:val="00735F1B"/>
    <w:rsid w:val="00746CD9"/>
    <w:rsid w:val="00750AF7"/>
    <w:rsid w:val="007555C3"/>
    <w:rsid w:val="007570E5"/>
    <w:rsid w:val="0076047F"/>
    <w:rsid w:val="00765CE8"/>
    <w:rsid w:val="00767BDF"/>
    <w:rsid w:val="00770C3F"/>
    <w:rsid w:val="00772F2A"/>
    <w:rsid w:val="007744B4"/>
    <w:rsid w:val="0078032C"/>
    <w:rsid w:val="007827B4"/>
    <w:rsid w:val="00784FB2"/>
    <w:rsid w:val="00792AD7"/>
    <w:rsid w:val="007A1C2C"/>
    <w:rsid w:val="007B0A24"/>
    <w:rsid w:val="007C1544"/>
    <w:rsid w:val="007C17AE"/>
    <w:rsid w:val="007D49D8"/>
    <w:rsid w:val="007F44D1"/>
    <w:rsid w:val="007F5389"/>
    <w:rsid w:val="00807D99"/>
    <w:rsid w:val="008150DD"/>
    <w:rsid w:val="008232EA"/>
    <w:rsid w:val="008252C2"/>
    <w:rsid w:val="0083036E"/>
    <w:rsid w:val="00837901"/>
    <w:rsid w:val="00842842"/>
    <w:rsid w:val="00852540"/>
    <w:rsid w:val="00852718"/>
    <w:rsid w:val="00863F17"/>
    <w:rsid w:val="008777D2"/>
    <w:rsid w:val="008850A9"/>
    <w:rsid w:val="008868C1"/>
    <w:rsid w:val="008A301C"/>
    <w:rsid w:val="008A4FD5"/>
    <w:rsid w:val="008A523D"/>
    <w:rsid w:val="008A6777"/>
    <w:rsid w:val="008B3C06"/>
    <w:rsid w:val="008C6D03"/>
    <w:rsid w:val="008D62E3"/>
    <w:rsid w:val="008E2EB5"/>
    <w:rsid w:val="008E3CD3"/>
    <w:rsid w:val="008F03A6"/>
    <w:rsid w:val="008F2F54"/>
    <w:rsid w:val="00904F41"/>
    <w:rsid w:val="009054DE"/>
    <w:rsid w:val="0091058E"/>
    <w:rsid w:val="00912674"/>
    <w:rsid w:val="009225A7"/>
    <w:rsid w:val="009433CB"/>
    <w:rsid w:val="00944437"/>
    <w:rsid w:val="00952098"/>
    <w:rsid w:val="0096218E"/>
    <w:rsid w:val="00966728"/>
    <w:rsid w:val="009725E3"/>
    <w:rsid w:val="00976D1A"/>
    <w:rsid w:val="00992AA2"/>
    <w:rsid w:val="009945CF"/>
    <w:rsid w:val="00995002"/>
    <w:rsid w:val="009A100B"/>
    <w:rsid w:val="009B0107"/>
    <w:rsid w:val="009B23BB"/>
    <w:rsid w:val="009E7E66"/>
    <w:rsid w:val="009F0D8A"/>
    <w:rsid w:val="009F1913"/>
    <w:rsid w:val="00A0471C"/>
    <w:rsid w:val="00A063CA"/>
    <w:rsid w:val="00A11FD6"/>
    <w:rsid w:val="00A314C0"/>
    <w:rsid w:val="00A315E2"/>
    <w:rsid w:val="00A332B4"/>
    <w:rsid w:val="00A445D4"/>
    <w:rsid w:val="00A51B48"/>
    <w:rsid w:val="00A666D2"/>
    <w:rsid w:val="00A75152"/>
    <w:rsid w:val="00A93390"/>
    <w:rsid w:val="00A944B6"/>
    <w:rsid w:val="00AA46C6"/>
    <w:rsid w:val="00AB1673"/>
    <w:rsid w:val="00AB63AA"/>
    <w:rsid w:val="00AC0E04"/>
    <w:rsid w:val="00AC6179"/>
    <w:rsid w:val="00AE3525"/>
    <w:rsid w:val="00AE5E48"/>
    <w:rsid w:val="00AE6D34"/>
    <w:rsid w:val="00AE7104"/>
    <w:rsid w:val="00AF4182"/>
    <w:rsid w:val="00AF4C7B"/>
    <w:rsid w:val="00AF7F3E"/>
    <w:rsid w:val="00B03783"/>
    <w:rsid w:val="00B043BD"/>
    <w:rsid w:val="00B04729"/>
    <w:rsid w:val="00B0518E"/>
    <w:rsid w:val="00B10799"/>
    <w:rsid w:val="00B130B4"/>
    <w:rsid w:val="00B15BE2"/>
    <w:rsid w:val="00B23F9B"/>
    <w:rsid w:val="00B272F7"/>
    <w:rsid w:val="00B27301"/>
    <w:rsid w:val="00B303C1"/>
    <w:rsid w:val="00B306B8"/>
    <w:rsid w:val="00B3147D"/>
    <w:rsid w:val="00B37A85"/>
    <w:rsid w:val="00B43AEB"/>
    <w:rsid w:val="00B473D5"/>
    <w:rsid w:val="00B50A32"/>
    <w:rsid w:val="00B5721F"/>
    <w:rsid w:val="00B57599"/>
    <w:rsid w:val="00B65159"/>
    <w:rsid w:val="00B76747"/>
    <w:rsid w:val="00B8492F"/>
    <w:rsid w:val="00B86574"/>
    <w:rsid w:val="00B936EC"/>
    <w:rsid w:val="00B939EB"/>
    <w:rsid w:val="00BB6A6B"/>
    <w:rsid w:val="00BC61CA"/>
    <w:rsid w:val="00BC7325"/>
    <w:rsid w:val="00BD1455"/>
    <w:rsid w:val="00BF18B9"/>
    <w:rsid w:val="00C03F5F"/>
    <w:rsid w:val="00C04BF8"/>
    <w:rsid w:val="00C10002"/>
    <w:rsid w:val="00C166B9"/>
    <w:rsid w:val="00C264CE"/>
    <w:rsid w:val="00C30F67"/>
    <w:rsid w:val="00C322FD"/>
    <w:rsid w:val="00C3562C"/>
    <w:rsid w:val="00C412C0"/>
    <w:rsid w:val="00C44D62"/>
    <w:rsid w:val="00C457CA"/>
    <w:rsid w:val="00C672FD"/>
    <w:rsid w:val="00C7364B"/>
    <w:rsid w:val="00C73F02"/>
    <w:rsid w:val="00C853D0"/>
    <w:rsid w:val="00C86B4C"/>
    <w:rsid w:val="00C8765F"/>
    <w:rsid w:val="00C932AB"/>
    <w:rsid w:val="00CB2FC5"/>
    <w:rsid w:val="00CB4159"/>
    <w:rsid w:val="00CB6E51"/>
    <w:rsid w:val="00CC370E"/>
    <w:rsid w:val="00CC4458"/>
    <w:rsid w:val="00CD1E17"/>
    <w:rsid w:val="00CD4E2B"/>
    <w:rsid w:val="00CD6375"/>
    <w:rsid w:val="00CE059C"/>
    <w:rsid w:val="00D04BA3"/>
    <w:rsid w:val="00D10DD2"/>
    <w:rsid w:val="00D145F6"/>
    <w:rsid w:val="00D203D8"/>
    <w:rsid w:val="00D2778E"/>
    <w:rsid w:val="00D300E5"/>
    <w:rsid w:val="00D33C59"/>
    <w:rsid w:val="00D45593"/>
    <w:rsid w:val="00D768DD"/>
    <w:rsid w:val="00D80BA3"/>
    <w:rsid w:val="00D87770"/>
    <w:rsid w:val="00D93612"/>
    <w:rsid w:val="00D9798F"/>
    <w:rsid w:val="00DB218F"/>
    <w:rsid w:val="00DB2904"/>
    <w:rsid w:val="00DB5629"/>
    <w:rsid w:val="00DC2388"/>
    <w:rsid w:val="00DC5477"/>
    <w:rsid w:val="00DD0E7B"/>
    <w:rsid w:val="00DE1663"/>
    <w:rsid w:val="00DE16A0"/>
    <w:rsid w:val="00DE3E1D"/>
    <w:rsid w:val="00DF53A9"/>
    <w:rsid w:val="00DF5D2E"/>
    <w:rsid w:val="00E02895"/>
    <w:rsid w:val="00E0491C"/>
    <w:rsid w:val="00E0496E"/>
    <w:rsid w:val="00E072AE"/>
    <w:rsid w:val="00E10898"/>
    <w:rsid w:val="00E158E0"/>
    <w:rsid w:val="00E23ECD"/>
    <w:rsid w:val="00E4446A"/>
    <w:rsid w:val="00E459F6"/>
    <w:rsid w:val="00E46318"/>
    <w:rsid w:val="00E516C5"/>
    <w:rsid w:val="00E56E99"/>
    <w:rsid w:val="00E63274"/>
    <w:rsid w:val="00E819DB"/>
    <w:rsid w:val="00EA4A3E"/>
    <w:rsid w:val="00EC3BCB"/>
    <w:rsid w:val="00ED2887"/>
    <w:rsid w:val="00ED319B"/>
    <w:rsid w:val="00EF2F1C"/>
    <w:rsid w:val="00F1230B"/>
    <w:rsid w:val="00F126EC"/>
    <w:rsid w:val="00F3419F"/>
    <w:rsid w:val="00F42464"/>
    <w:rsid w:val="00F4559A"/>
    <w:rsid w:val="00F52FE8"/>
    <w:rsid w:val="00F545D1"/>
    <w:rsid w:val="00F60EE3"/>
    <w:rsid w:val="00F74C1E"/>
    <w:rsid w:val="00FA49AE"/>
    <w:rsid w:val="00FA5F19"/>
    <w:rsid w:val="00FB1673"/>
    <w:rsid w:val="00FB5441"/>
    <w:rsid w:val="00FB7D79"/>
    <w:rsid w:val="00FC7392"/>
    <w:rsid w:val="00FD3C08"/>
    <w:rsid w:val="00FE4528"/>
    <w:rsid w:val="00FE4E90"/>
    <w:rsid w:val="00FF3E77"/>
    <w:rsid w:val="00FF7F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EC3BCB"/>
    <w:pPr>
      <w:widowControl w:val="0"/>
      <w:spacing w:line="360" w:lineRule="auto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aliases w:val="h1,L1,boc,H1,标题 1 1,heading 1,Heading 1 (NN),1st level,Section Head,l1,H11,H12,H13,H14,H15,H16,H17,1.0,Heading 0,R1,卷标题,合同标题,标书1,Level 1 Topic Heading,Head 1,Head 11,Head 12,Head 111,Head 13,Head 112,Head 14,Head 113,Head 15,Head 114,Head 16"/>
    <w:basedOn w:val="a"/>
    <w:next w:val="a"/>
    <w:link w:val="1Char"/>
    <w:uiPriority w:val="9"/>
    <w:qFormat/>
    <w:rsid w:val="00EC3BCB"/>
    <w:pPr>
      <w:keepNext/>
      <w:keepLines/>
      <w:numPr>
        <w:numId w:val="27"/>
      </w:numPr>
      <w:spacing w:before="340" w:after="330" w:line="240" w:lineRule="auto"/>
      <w:outlineLvl w:val="0"/>
    </w:pPr>
    <w:rPr>
      <w:rFonts w:ascii="Calibri" w:hAnsi="Calibri"/>
      <w:b/>
      <w:bCs/>
      <w:kern w:val="44"/>
      <w:sz w:val="36"/>
      <w:szCs w:val="36"/>
    </w:rPr>
  </w:style>
  <w:style w:type="paragraph" w:styleId="2">
    <w:name w:val="heading 2"/>
    <w:aliases w:val="第一章 标题 2,Heading 2 Hidden,Heading 2 CCBS,heading 2,h2,L2,H2,标题 1.1,Titre3,HD2,节,Activity,Main header,l2,Frame Title,sect 1.2,DO NOT USE_h2,chn,Chapter Number/Appendix Letter,2nd level,Titre2,Header 2,Num 1.1,Underrubrik1,prop2,节名,Title2,½ÚÃû,H21"/>
    <w:basedOn w:val="a"/>
    <w:next w:val="a"/>
    <w:link w:val="2Char"/>
    <w:qFormat/>
    <w:rsid w:val="00EC3BCB"/>
    <w:pPr>
      <w:keepNext/>
      <w:keepLines/>
      <w:numPr>
        <w:ilvl w:val="1"/>
        <w:numId w:val="27"/>
      </w:numPr>
      <w:spacing w:before="260" w:after="260" w:line="240" w:lineRule="auto"/>
      <w:outlineLvl w:val="1"/>
    </w:pPr>
    <w:rPr>
      <w:rFonts w:ascii="Cambria" w:hAnsi="Cambria"/>
      <w:b/>
      <w:bCs/>
      <w:kern w:val="0"/>
      <w:sz w:val="30"/>
      <w:szCs w:val="30"/>
    </w:rPr>
  </w:style>
  <w:style w:type="paragraph" w:styleId="3">
    <w:name w:val="heading 3"/>
    <w:aliases w:val="Heading 3 - old,h3,L3,H3,ISO2,heading 3,第二层条,3,Bold Head,bh,章标题1,小标题,level_3,PIM 3,Level 3 Head,3rd level,Head 3,l3,CT,Level 3 Topic Heading,sect1.2.3,BOD 0,sect1.2.31,sect1.2.32,sect1.2.311,sect1.2.33,sect1.2.312,sl3,Heading 3under,- Maj Side,prop"/>
    <w:basedOn w:val="a"/>
    <w:next w:val="a"/>
    <w:link w:val="3Char"/>
    <w:qFormat/>
    <w:rsid w:val="00EC3BCB"/>
    <w:pPr>
      <w:keepNext/>
      <w:keepLines/>
      <w:numPr>
        <w:ilvl w:val="2"/>
        <w:numId w:val="27"/>
      </w:numPr>
      <w:spacing w:before="260" w:after="260" w:line="416" w:lineRule="auto"/>
      <w:outlineLvl w:val="2"/>
    </w:pPr>
    <w:rPr>
      <w:rFonts w:ascii="Calibri" w:hAnsi="Calibri"/>
      <w:b/>
      <w:bCs/>
      <w:kern w:val="0"/>
      <w:sz w:val="30"/>
      <w:szCs w:val="32"/>
    </w:rPr>
  </w:style>
  <w:style w:type="paragraph" w:styleId="4">
    <w:name w:val="heading 4"/>
    <w:aliases w:val="heading 4,Heading 4 - old,H4"/>
    <w:basedOn w:val="a"/>
    <w:next w:val="a"/>
    <w:link w:val="4Char"/>
    <w:qFormat/>
    <w:rsid w:val="00EC3BCB"/>
    <w:pPr>
      <w:keepNext/>
      <w:keepLines/>
      <w:numPr>
        <w:ilvl w:val="3"/>
        <w:numId w:val="27"/>
      </w:numPr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</w:rPr>
  </w:style>
  <w:style w:type="paragraph" w:styleId="5">
    <w:name w:val="heading 5"/>
    <w:aliases w:val="heading 5,H5"/>
    <w:basedOn w:val="a"/>
    <w:next w:val="a"/>
    <w:link w:val="5Char"/>
    <w:uiPriority w:val="9"/>
    <w:qFormat/>
    <w:rsid w:val="00EC3BCB"/>
    <w:pPr>
      <w:keepNext/>
      <w:keepLines/>
      <w:numPr>
        <w:ilvl w:val="4"/>
        <w:numId w:val="27"/>
      </w:numPr>
      <w:spacing w:before="280" w:after="290" w:line="376" w:lineRule="auto"/>
      <w:outlineLvl w:val="4"/>
    </w:pPr>
    <w:rPr>
      <w:rFonts w:ascii="Calibri" w:hAnsi="Calibri"/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Char"/>
    <w:uiPriority w:val="9"/>
    <w:qFormat/>
    <w:rsid w:val="00EC3BCB"/>
    <w:pPr>
      <w:keepNext/>
      <w:keepLines/>
      <w:numPr>
        <w:ilvl w:val="5"/>
        <w:numId w:val="27"/>
      </w:numPr>
      <w:spacing w:before="240" w:after="64" w:line="320" w:lineRule="auto"/>
      <w:outlineLvl w:val="5"/>
    </w:pPr>
    <w:rPr>
      <w:rFonts w:ascii="Cambria" w:hAnsi="Cambria"/>
      <w:b/>
      <w:bCs/>
      <w:kern w:val="0"/>
      <w:sz w:val="28"/>
    </w:rPr>
  </w:style>
  <w:style w:type="paragraph" w:styleId="7">
    <w:name w:val="heading 7"/>
    <w:basedOn w:val="a"/>
    <w:next w:val="a"/>
    <w:link w:val="7Char"/>
    <w:uiPriority w:val="9"/>
    <w:qFormat/>
    <w:rsid w:val="00EC3BCB"/>
    <w:pPr>
      <w:keepNext/>
      <w:keepLines/>
      <w:numPr>
        <w:ilvl w:val="6"/>
        <w:numId w:val="27"/>
      </w:numPr>
      <w:spacing w:before="240" w:after="64" w:line="320" w:lineRule="auto"/>
      <w:outlineLvl w:val="6"/>
    </w:pPr>
    <w:rPr>
      <w:rFonts w:ascii="Calibri" w:hAnsi="Calibri"/>
      <w:b/>
      <w:bCs/>
      <w:kern w:val="0"/>
      <w:sz w:val="28"/>
    </w:rPr>
  </w:style>
  <w:style w:type="paragraph" w:styleId="8">
    <w:name w:val="heading 8"/>
    <w:basedOn w:val="a"/>
    <w:next w:val="a"/>
    <w:link w:val="8Char"/>
    <w:uiPriority w:val="9"/>
    <w:qFormat/>
    <w:rsid w:val="00EC3BC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03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03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0320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0320"/>
    <w:rPr>
      <w:sz w:val="18"/>
      <w:szCs w:val="18"/>
    </w:rPr>
  </w:style>
  <w:style w:type="character" w:customStyle="1" w:styleId="1Char">
    <w:name w:val="标题 1 Char"/>
    <w:aliases w:val="h1 Char,L1 Char,boc Char,H1 Char,标题 1 1 Char,heading 1 Char,Heading 1 (NN) Char,1st level Char,Section Head Char,l1 Char,H11 Char,H12 Char,H13 Char,H14 Char,H15 Char,H16 Char,H17 Char,1.0 Char,Heading 0 Char,R1 Char,卷标题 Char,合同标题 Char,标书1 Char"/>
    <w:basedOn w:val="a0"/>
    <w:link w:val="1"/>
    <w:uiPriority w:val="9"/>
    <w:rsid w:val="00EC3BCB"/>
    <w:rPr>
      <w:b/>
      <w:bCs/>
      <w:kern w:val="44"/>
      <w:sz w:val="36"/>
      <w:szCs w:val="36"/>
    </w:rPr>
  </w:style>
  <w:style w:type="paragraph" w:styleId="a5">
    <w:name w:val="Document Map"/>
    <w:basedOn w:val="a"/>
    <w:link w:val="Char1"/>
    <w:uiPriority w:val="99"/>
    <w:semiHidden/>
    <w:unhideWhenUsed/>
    <w:rsid w:val="00410320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10320"/>
    <w:rPr>
      <w:rFonts w:ascii="宋体" w:eastAsia="宋体"/>
      <w:sz w:val="18"/>
      <w:szCs w:val="18"/>
    </w:rPr>
  </w:style>
  <w:style w:type="character" w:customStyle="1" w:styleId="2Char">
    <w:name w:val="标题 2 Char"/>
    <w:aliases w:val="第一章 标题 2 Char,Heading 2 Hidden Char,Heading 2 CCBS Char,heading 2 Char,h2 Char,L2 Char,H2 Char,标题 1.1 Char,Titre3 Char,HD2 Char,节 Char,Activity Char,Main header Char,l2 Char,Frame Title Char,sect 1.2 Char,DO NOT USE_h2 Char,chn Char,prop2 Char"/>
    <w:basedOn w:val="a0"/>
    <w:link w:val="2"/>
    <w:rsid w:val="00EC3BCB"/>
    <w:rPr>
      <w:rFonts w:ascii="Cambria" w:hAnsi="Cambria"/>
      <w:b/>
      <w:bCs/>
      <w:sz w:val="30"/>
      <w:szCs w:val="30"/>
    </w:rPr>
  </w:style>
  <w:style w:type="character" w:customStyle="1" w:styleId="3Char">
    <w:name w:val="标题 3 Char"/>
    <w:aliases w:val="Heading 3 - old Char,h3 Char,L3 Char,H3 Char,ISO2 Char,heading 3 Char,第二层条 Char,3 Char,Bold Head Char,bh Char,章标题1 Char,小标题 Char,level_3 Char,PIM 3 Char,Level 3 Head Char,3rd level Char,Head 3 Char,l3 Char,CT Char,Level 3 Topic Heading Char"/>
    <w:basedOn w:val="a0"/>
    <w:link w:val="3"/>
    <w:rsid w:val="00EC3BCB"/>
    <w:rPr>
      <w:b/>
      <w:bCs/>
      <w:sz w:val="30"/>
      <w:szCs w:val="32"/>
    </w:rPr>
  </w:style>
  <w:style w:type="character" w:customStyle="1" w:styleId="4Char">
    <w:name w:val="标题 4 Char"/>
    <w:aliases w:val="heading 4 Char,Heading 4 - old Char,H4 Char"/>
    <w:basedOn w:val="a0"/>
    <w:link w:val="4"/>
    <w:rsid w:val="00EC3BCB"/>
    <w:rPr>
      <w:rFonts w:ascii="Cambria" w:hAnsi="Cambria"/>
      <w:b/>
      <w:bCs/>
      <w:sz w:val="28"/>
      <w:szCs w:val="28"/>
    </w:rPr>
  </w:style>
  <w:style w:type="character" w:customStyle="1" w:styleId="5Char">
    <w:name w:val="标题 5 Char"/>
    <w:aliases w:val="heading 5 Char,H5 Char"/>
    <w:basedOn w:val="a0"/>
    <w:link w:val="5"/>
    <w:uiPriority w:val="9"/>
    <w:rsid w:val="00EC3BC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C3BCB"/>
    <w:rPr>
      <w:rFonts w:ascii="Cambria" w:hAnsi="Cambria"/>
      <w:b/>
      <w:bCs/>
      <w:sz w:val="28"/>
      <w:szCs w:val="24"/>
    </w:rPr>
  </w:style>
  <w:style w:type="character" w:customStyle="1" w:styleId="7Char">
    <w:name w:val="标题 7 Char"/>
    <w:basedOn w:val="a0"/>
    <w:link w:val="7"/>
    <w:uiPriority w:val="9"/>
    <w:rsid w:val="00EC3BCB"/>
    <w:rPr>
      <w:b/>
      <w:bCs/>
      <w:sz w:val="28"/>
      <w:szCs w:val="24"/>
    </w:rPr>
  </w:style>
  <w:style w:type="character" w:customStyle="1" w:styleId="8Char">
    <w:name w:val="标题 8 Char"/>
    <w:basedOn w:val="a0"/>
    <w:link w:val="8"/>
    <w:uiPriority w:val="9"/>
    <w:rsid w:val="00EC3BCB"/>
    <w:rPr>
      <w:rFonts w:ascii="Cambria" w:hAnsi="Cambria"/>
      <w:sz w:val="24"/>
      <w:szCs w:val="24"/>
    </w:rPr>
  </w:style>
  <w:style w:type="paragraph" w:styleId="a6">
    <w:name w:val="Balloon Text"/>
    <w:basedOn w:val="a"/>
    <w:link w:val="Char2"/>
    <w:uiPriority w:val="99"/>
    <w:semiHidden/>
    <w:unhideWhenUsed/>
    <w:rsid w:val="005859A8"/>
    <w:rPr>
      <w:rFonts w:ascii="Calibri" w:hAnsi="Calibri"/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5859A8"/>
    <w:rPr>
      <w:sz w:val="18"/>
      <w:szCs w:val="18"/>
    </w:rPr>
  </w:style>
  <w:style w:type="paragraph" w:styleId="a7">
    <w:name w:val="Title"/>
    <w:basedOn w:val="a"/>
    <w:next w:val="a"/>
    <w:link w:val="Char3"/>
    <w:uiPriority w:val="10"/>
    <w:qFormat/>
    <w:rsid w:val="00EC3BCB"/>
    <w:pPr>
      <w:spacing w:before="240" w:after="60"/>
      <w:jc w:val="center"/>
      <w:outlineLvl w:val="0"/>
    </w:pPr>
    <w:rPr>
      <w:rFonts w:ascii="Cambria" w:hAnsi="Cambria"/>
      <w:b/>
      <w:bCs/>
      <w:kern w:val="0"/>
      <w:sz w:val="52"/>
      <w:szCs w:val="32"/>
    </w:rPr>
  </w:style>
  <w:style w:type="character" w:customStyle="1" w:styleId="Char3">
    <w:name w:val="标题 Char"/>
    <w:basedOn w:val="a0"/>
    <w:link w:val="a7"/>
    <w:uiPriority w:val="10"/>
    <w:rsid w:val="00EC3BCB"/>
    <w:rPr>
      <w:rFonts w:ascii="Cambria" w:hAnsi="Cambria"/>
      <w:b/>
      <w:bCs/>
      <w:sz w:val="5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D2887"/>
  </w:style>
  <w:style w:type="character" w:styleId="a8">
    <w:name w:val="Hyperlink"/>
    <w:basedOn w:val="a0"/>
    <w:uiPriority w:val="99"/>
    <w:unhideWhenUsed/>
    <w:rsid w:val="00ED2887"/>
    <w:rPr>
      <w:color w:val="0000FF"/>
      <w:u w:val="single"/>
    </w:rPr>
  </w:style>
  <w:style w:type="paragraph" w:styleId="TOC">
    <w:name w:val="TOC Heading"/>
    <w:basedOn w:val="1"/>
    <w:next w:val="a"/>
    <w:uiPriority w:val="39"/>
    <w:qFormat/>
    <w:rsid w:val="00EC3BCB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rsid w:val="00AA46C6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AA46C6"/>
    <w:pPr>
      <w:ind w:left="420"/>
      <w:jc w:val="left"/>
    </w:pPr>
    <w:rPr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rsid w:val="00AA46C6"/>
    <w:pPr>
      <w:ind w:left="630"/>
      <w:jc w:val="left"/>
    </w:pPr>
    <w:rPr>
      <w:sz w:val="18"/>
      <w:szCs w:val="18"/>
    </w:rPr>
  </w:style>
  <w:style w:type="paragraph" w:styleId="a9">
    <w:name w:val="List Paragraph"/>
    <w:basedOn w:val="a"/>
    <w:uiPriority w:val="34"/>
    <w:qFormat/>
    <w:rsid w:val="00EC3BCB"/>
    <w:pPr>
      <w:ind w:firstLineChars="200" w:firstLine="420"/>
    </w:pPr>
    <w:rPr>
      <w:rFonts w:ascii="Calibri" w:hAnsi="Calibri"/>
      <w:szCs w:val="22"/>
    </w:rPr>
  </w:style>
  <w:style w:type="paragraph" w:styleId="aa">
    <w:name w:val="Body Text"/>
    <w:aliases w:val="body text,?y????×?,建议书标准,????,项目标志格式"/>
    <w:basedOn w:val="a"/>
    <w:link w:val="Char4"/>
    <w:rsid w:val="00AA46C6"/>
    <w:pPr>
      <w:spacing w:after="120"/>
    </w:pPr>
  </w:style>
  <w:style w:type="character" w:customStyle="1" w:styleId="Char4">
    <w:name w:val="正文文本 Char"/>
    <w:aliases w:val="body text Char,?y????×? Char,建议书标准 Char,???? Char,项目标志格式 Char"/>
    <w:basedOn w:val="a0"/>
    <w:link w:val="aa"/>
    <w:rsid w:val="00AA46C6"/>
    <w:rPr>
      <w:rFonts w:ascii="Times New Roman" w:hAnsi="Times New Roman"/>
      <w:kern w:val="2"/>
      <w:sz w:val="21"/>
      <w:szCs w:val="24"/>
    </w:rPr>
  </w:style>
  <w:style w:type="character" w:customStyle="1" w:styleId="apple-converted-space">
    <w:name w:val="apple-converted-space"/>
    <w:basedOn w:val="a0"/>
    <w:rsid w:val="005C21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EC3BCB"/>
    <w:pPr>
      <w:widowControl w:val="0"/>
      <w:spacing w:line="360" w:lineRule="auto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aliases w:val="h1,L1,boc,H1,标题 1 1,heading 1,Heading 1 (NN),1st level,Section Head,l1,H11,H12,H13,H14,H15,H16,H17,1.0,Heading 0,R1,卷标题,合同标题,标书1,Level 1 Topic Heading,Head 1,Head 11,Head 12,Head 111,Head 13,Head 112,Head 14,Head 113,Head 15,Head 114,Head 16"/>
    <w:basedOn w:val="a"/>
    <w:next w:val="a"/>
    <w:link w:val="1Char"/>
    <w:uiPriority w:val="9"/>
    <w:qFormat/>
    <w:rsid w:val="00EC3BCB"/>
    <w:pPr>
      <w:keepNext/>
      <w:keepLines/>
      <w:numPr>
        <w:numId w:val="27"/>
      </w:numPr>
      <w:spacing w:before="340" w:after="330" w:line="240" w:lineRule="auto"/>
      <w:outlineLvl w:val="0"/>
    </w:pPr>
    <w:rPr>
      <w:rFonts w:ascii="Calibri" w:hAnsi="Calibri"/>
      <w:b/>
      <w:bCs/>
      <w:kern w:val="44"/>
      <w:sz w:val="36"/>
      <w:szCs w:val="36"/>
    </w:rPr>
  </w:style>
  <w:style w:type="paragraph" w:styleId="2">
    <w:name w:val="heading 2"/>
    <w:aliases w:val="第一章 标题 2,Heading 2 Hidden,Heading 2 CCBS,heading 2,h2,L2,H2,标题 1.1,Titre3,HD2,节,Activity,Main header,l2,Frame Title,sect 1.2,DO NOT USE_h2,chn,Chapter Number/Appendix Letter,2nd level,Titre2,Header 2,Num 1.1,Underrubrik1,prop2,节名,Title2,½ÚÃû,H21"/>
    <w:basedOn w:val="a"/>
    <w:next w:val="a"/>
    <w:link w:val="2Char"/>
    <w:qFormat/>
    <w:rsid w:val="00EC3BCB"/>
    <w:pPr>
      <w:keepNext/>
      <w:keepLines/>
      <w:numPr>
        <w:ilvl w:val="1"/>
        <w:numId w:val="27"/>
      </w:numPr>
      <w:spacing w:before="260" w:after="260" w:line="240" w:lineRule="auto"/>
      <w:outlineLvl w:val="1"/>
    </w:pPr>
    <w:rPr>
      <w:rFonts w:ascii="Cambria" w:hAnsi="Cambria"/>
      <w:b/>
      <w:bCs/>
      <w:kern w:val="0"/>
      <w:sz w:val="30"/>
      <w:szCs w:val="30"/>
    </w:rPr>
  </w:style>
  <w:style w:type="paragraph" w:styleId="3">
    <w:name w:val="heading 3"/>
    <w:aliases w:val="Heading 3 - old,h3,L3,H3,ISO2,heading 3,第二层条,3,Bold Head,bh,章标题1,小标题,level_3,PIM 3,Level 3 Head,3rd level,Head 3,l3,CT,Level 3 Topic Heading,sect1.2.3,BOD 0,sect1.2.31,sect1.2.32,sect1.2.311,sect1.2.33,sect1.2.312,sl3,Heading 3under,- Maj Side,prop"/>
    <w:basedOn w:val="a"/>
    <w:next w:val="a"/>
    <w:link w:val="3Char"/>
    <w:qFormat/>
    <w:rsid w:val="00EC3BCB"/>
    <w:pPr>
      <w:keepNext/>
      <w:keepLines/>
      <w:numPr>
        <w:ilvl w:val="2"/>
        <w:numId w:val="27"/>
      </w:numPr>
      <w:spacing w:before="260" w:after="260" w:line="416" w:lineRule="auto"/>
      <w:outlineLvl w:val="2"/>
    </w:pPr>
    <w:rPr>
      <w:rFonts w:ascii="Calibri" w:hAnsi="Calibri"/>
      <w:b/>
      <w:bCs/>
      <w:kern w:val="0"/>
      <w:sz w:val="30"/>
      <w:szCs w:val="32"/>
    </w:rPr>
  </w:style>
  <w:style w:type="paragraph" w:styleId="4">
    <w:name w:val="heading 4"/>
    <w:aliases w:val="heading 4,Heading 4 - old,H4"/>
    <w:basedOn w:val="a"/>
    <w:next w:val="a"/>
    <w:link w:val="4Char"/>
    <w:qFormat/>
    <w:rsid w:val="00EC3BCB"/>
    <w:pPr>
      <w:keepNext/>
      <w:keepLines/>
      <w:numPr>
        <w:ilvl w:val="3"/>
        <w:numId w:val="27"/>
      </w:numPr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</w:rPr>
  </w:style>
  <w:style w:type="paragraph" w:styleId="5">
    <w:name w:val="heading 5"/>
    <w:aliases w:val="heading 5,H5"/>
    <w:basedOn w:val="a"/>
    <w:next w:val="a"/>
    <w:link w:val="5Char"/>
    <w:uiPriority w:val="9"/>
    <w:qFormat/>
    <w:rsid w:val="00EC3BCB"/>
    <w:pPr>
      <w:keepNext/>
      <w:keepLines/>
      <w:numPr>
        <w:ilvl w:val="4"/>
        <w:numId w:val="27"/>
      </w:numPr>
      <w:spacing w:before="280" w:after="290" w:line="376" w:lineRule="auto"/>
      <w:outlineLvl w:val="4"/>
    </w:pPr>
    <w:rPr>
      <w:rFonts w:ascii="Calibri" w:hAnsi="Calibri"/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Char"/>
    <w:uiPriority w:val="9"/>
    <w:qFormat/>
    <w:rsid w:val="00EC3BCB"/>
    <w:pPr>
      <w:keepNext/>
      <w:keepLines/>
      <w:numPr>
        <w:ilvl w:val="5"/>
        <w:numId w:val="27"/>
      </w:numPr>
      <w:spacing w:before="240" w:after="64" w:line="320" w:lineRule="auto"/>
      <w:outlineLvl w:val="5"/>
    </w:pPr>
    <w:rPr>
      <w:rFonts w:ascii="Cambria" w:hAnsi="Cambria"/>
      <w:b/>
      <w:bCs/>
      <w:kern w:val="0"/>
      <w:sz w:val="28"/>
    </w:rPr>
  </w:style>
  <w:style w:type="paragraph" w:styleId="7">
    <w:name w:val="heading 7"/>
    <w:basedOn w:val="a"/>
    <w:next w:val="a"/>
    <w:link w:val="7Char"/>
    <w:uiPriority w:val="9"/>
    <w:qFormat/>
    <w:rsid w:val="00EC3BCB"/>
    <w:pPr>
      <w:keepNext/>
      <w:keepLines/>
      <w:numPr>
        <w:ilvl w:val="6"/>
        <w:numId w:val="27"/>
      </w:numPr>
      <w:spacing w:before="240" w:after="64" w:line="320" w:lineRule="auto"/>
      <w:outlineLvl w:val="6"/>
    </w:pPr>
    <w:rPr>
      <w:rFonts w:ascii="Calibri" w:hAnsi="Calibri"/>
      <w:b/>
      <w:bCs/>
      <w:kern w:val="0"/>
      <w:sz w:val="28"/>
    </w:rPr>
  </w:style>
  <w:style w:type="paragraph" w:styleId="8">
    <w:name w:val="heading 8"/>
    <w:basedOn w:val="a"/>
    <w:next w:val="a"/>
    <w:link w:val="8Char"/>
    <w:uiPriority w:val="9"/>
    <w:qFormat/>
    <w:rsid w:val="00EC3BC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03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03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0320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0320"/>
    <w:rPr>
      <w:sz w:val="18"/>
      <w:szCs w:val="18"/>
    </w:rPr>
  </w:style>
  <w:style w:type="character" w:customStyle="1" w:styleId="1Char">
    <w:name w:val="标题 1 Char"/>
    <w:aliases w:val="h1 Char,L1 Char,boc Char,H1 Char,标题 1 1 Char,heading 1 Char,Heading 1 (NN) Char,1st level Char,Section Head Char,l1 Char,H11 Char,H12 Char,H13 Char,H14 Char,H15 Char,H16 Char,H17 Char,1.0 Char,Heading 0 Char,R1 Char,卷标题 Char,合同标题 Char,标书1 Char"/>
    <w:basedOn w:val="a0"/>
    <w:link w:val="1"/>
    <w:uiPriority w:val="9"/>
    <w:rsid w:val="00EC3BCB"/>
    <w:rPr>
      <w:b/>
      <w:bCs/>
      <w:kern w:val="44"/>
      <w:sz w:val="36"/>
      <w:szCs w:val="36"/>
    </w:rPr>
  </w:style>
  <w:style w:type="paragraph" w:styleId="a5">
    <w:name w:val="Document Map"/>
    <w:basedOn w:val="a"/>
    <w:link w:val="Char1"/>
    <w:uiPriority w:val="99"/>
    <w:semiHidden/>
    <w:unhideWhenUsed/>
    <w:rsid w:val="00410320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10320"/>
    <w:rPr>
      <w:rFonts w:ascii="宋体" w:eastAsia="宋体"/>
      <w:sz w:val="18"/>
      <w:szCs w:val="18"/>
    </w:rPr>
  </w:style>
  <w:style w:type="character" w:customStyle="1" w:styleId="2Char">
    <w:name w:val="标题 2 Char"/>
    <w:aliases w:val="第一章 标题 2 Char,Heading 2 Hidden Char,Heading 2 CCBS Char,heading 2 Char,h2 Char,L2 Char,H2 Char,标题 1.1 Char,Titre3 Char,HD2 Char,节 Char,Activity Char,Main header Char,l2 Char,Frame Title Char,sect 1.2 Char,DO NOT USE_h2 Char,chn Char,prop2 Char"/>
    <w:basedOn w:val="a0"/>
    <w:link w:val="2"/>
    <w:rsid w:val="00EC3BCB"/>
    <w:rPr>
      <w:rFonts w:ascii="Cambria" w:hAnsi="Cambria"/>
      <w:b/>
      <w:bCs/>
      <w:sz w:val="30"/>
      <w:szCs w:val="30"/>
    </w:rPr>
  </w:style>
  <w:style w:type="character" w:customStyle="1" w:styleId="3Char">
    <w:name w:val="标题 3 Char"/>
    <w:aliases w:val="Heading 3 - old Char,h3 Char,L3 Char,H3 Char,ISO2 Char,heading 3 Char,第二层条 Char,3 Char,Bold Head Char,bh Char,章标题1 Char,小标题 Char,level_3 Char,PIM 3 Char,Level 3 Head Char,3rd level Char,Head 3 Char,l3 Char,CT Char,Level 3 Topic Heading Char"/>
    <w:basedOn w:val="a0"/>
    <w:link w:val="3"/>
    <w:rsid w:val="00EC3BCB"/>
    <w:rPr>
      <w:b/>
      <w:bCs/>
      <w:sz w:val="30"/>
      <w:szCs w:val="32"/>
    </w:rPr>
  </w:style>
  <w:style w:type="character" w:customStyle="1" w:styleId="4Char">
    <w:name w:val="标题 4 Char"/>
    <w:aliases w:val="heading 4 Char,Heading 4 - old Char,H4 Char"/>
    <w:basedOn w:val="a0"/>
    <w:link w:val="4"/>
    <w:rsid w:val="00EC3BCB"/>
    <w:rPr>
      <w:rFonts w:ascii="Cambria" w:hAnsi="Cambria"/>
      <w:b/>
      <w:bCs/>
      <w:sz w:val="28"/>
      <w:szCs w:val="28"/>
    </w:rPr>
  </w:style>
  <w:style w:type="character" w:customStyle="1" w:styleId="5Char">
    <w:name w:val="标题 5 Char"/>
    <w:aliases w:val="heading 5 Char,H5 Char"/>
    <w:basedOn w:val="a0"/>
    <w:link w:val="5"/>
    <w:uiPriority w:val="9"/>
    <w:rsid w:val="00EC3BC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C3BCB"/>
    <w:rPr>
      <w:rFonts w:ascii="Cambria" w:hAnsi="Cambria"/>
      <w:b/>
      <w:bCs/>
      <w:sz w:val="28"/>
      <w:szCs w:val="24"/>
    </w:rPr>
  </w:style>
  <w:style w:type="character" w:customStyle="1" w:styleId="7Char">
    <w:name w:val="标题 7 Char"/>
    <w:basedOn w:val="a0"/>
    <w:link w:val="7"/>
    <w:uiPriority w:val="9"/>
    <w:rsid w:val="00EC3BCB"/>
    <w:rPr>
      <w:b/>
      <w:bCs/>
      <w:sz w:val="28"/>
      <w:szCs w:val="24"/>
    </w:rPr>
  </w:style>
  <w:style w:type="character" w:customStyle="1" w:styleId="8Char">
    <w:name w:val="标题 8 Char"/>
    <w:basedOn w:val="a0"/>
    <w:link w:val="8"/>
    <w:uiPriority w:val="9"/>
    <w:rsid w:val="00EC3BCB"/>
    <w:rPr>
      <w:rFonts w:ascii="Cambria" w:hAnsi="Cambria"/>
      <w:sz w:val="24"/>
      <w:szCs w:val="24"/>
    </w:rPr>
  </w:style>
  <w:style w:type="paragraph" w:styleId="a6">
    <w:name w:val="Balloon Text"/>
    <w:basedOn w:val="a"/>
    <w:link w:val="Char2"/>
    <w:uiPriority w:val="99"/>
    <w:semiHidden/>
    <w:unhideWhenUsed/>
    <w:rsid w:val="005859A8"/>
    <w:rPr>
      <w:rFonts w:ascii="Calibri" w:hAnsi="Calibri"/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5859A8"/>
    <w:rPr>
      <w:sz w:val="18"/>
      <w:szCs w:val="18"/>
    </w:rPr>
  </w:style>
  <w:style w:type="paragraph" w:styleId="a7">
    <w:name w:val="Title"/>
    <w:basedOn w:val="a"/>
    <w:next w:val="a"/>
    <w:link w:val="Char3"/>
    <w:uiPriority w:val="10"/>
    <w:qFormat/>
    <w:rsid w:val="00EC3BCB"/>
    <w:pPr>
      <w:spacing w:before="240" w:after="60"/>
      <w:jc w:val="center"/>
      <w:outlineLvl w:val="0"/>
    </w:pPr>
    <w:rPr>
      <w:rFonts w:ascii="Cambria" w:hAnsi="Cambria"/>
      <w:b/>
      <w:bCs/>
      <w:kern w:val="0"/>
      <w:sz w:val="52"/>
      <w:szCs w:val="32"/>
    </w:rPr>
  </w:style>
  <w:style w:type="character" w:customStyle="1" w:styleId="Char3">
    <w:name w:val="标题 Char"/>
    <w:basedOn w:val="a0"/>
    <w:link w:val="a7"/>
    <w:uiPriority w:val="10"/>
    <w:rsid w:val="00EC3BCB"/>
    <w:rPr>
      <w:rFonts w:ascii="Cambria" w:hAnsi="Cambria"/>
      <w:b/>
      <w:bCs/>
      <w:sz w:val="5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D2887"/>
  </w:style>
  <w:style w:type="character" w:styleId="a8">
    <w:name w:val="Hyperlink"/>
    <w:basedOn w:val="a0"/>
    <w:uiPriority w:val="99"/>
    <w:unhideWhenUsed/>
    <w:rsid w:val="00ED2887"/>
    <w:rPr>
      <w:color w:val="0000FF"/>
      <w:u w:val="single"/>
    </w:rPr>
  </w:style>
  <w:style w:type="paragraph" w:styleId="TOC">
    <w:name w:val="TOC Heading"/>
    <w:basedOn w:val="1"/>
    <w:next w:val="a"/>
    <w:uiPriority w:val="39"/>
    <w:qFormat/>
    <w:rsid w:val="00EC3BCB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rsid w:val="00AA46C6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AA46C6"/>
    <w:pPr>
      <w:ind w:left="420"/>
      <w:jc w:val="left"/>
    </w:pPr>
    <w:rPr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rsid w:val="00AA46C6"/>
    <w:pPr>
      <w:ind w:left="630"/>
      <w:jc w:val="left"/>
    </w:pPr>
    <w:rPr>
      <w:sz w:val="18"/>
      <w:szCs w:val="18"/>
    </w:rPr>
  </w:style>
  <w:style w:type="paragraph" w:styleId="a9">
    <w:name w:val="List Paragraph"/>
    <w:basedOn w:val="a"/>
    <w:uiPriority w:val="34"/>
    <w:qFormat/>
    <w:rsid w:val="00EC3BCB"/>
    <w:pPr>
      <w:ind w:firstLineChars="200" w:firstLine="420"/>
    </w:pPr>
    <w:rPr>
      <w:rFonts w:ascii="Calibri" w:hAnsi="Calibri"/>
      <w:szCs w:val="22"/>
    </w:rPr>
  </w:style>
  <w:style w:type="paragraph" w:styleId="aa">
    <w:name w:val="Body Text"/>
    <w:aliases w:val="body text,?y????×?,建议书标准,????,项目标志格式"/>
    <w:basedOn w:val="a"/>
    <w:link w:val="Char4"/>
    <w:rsid w:val="00AA46C6"/>
    <w:pPr>
      <w:spacing w:after="120"/>
    </w:pPr>
  </w:style>
  <w:style w:type="character" w:customStyle="1" w:styleId="Char4">
    <w:name w:val="正文文本 Char"/>
    <w:aliases w:val="body text Char,?y????×? Char,建议书标准 Char,???? Char,项目标志格式 Char"/>
    <w:basedOn w:val="a0"/>
    <w:link w:val="aa"/>
    <w:rsid w:val="00AA46C6"/>
    <w:rPr>
      <w:rFonts w:ascii="Times New Roman" w:hAnsi="Times New Roman"/>
      <w:kern w:val="2"/>
      <w:sz w:val="21"/>
      <w:szCs w:val="24"/>
    </w:rPr>
  </w:style>
  <w:style w:type="character" w:customStyle="1" w:styleId="apple-converted-space">
    <w:name w:val="apple-converted-space"/>
    <w:basedOn w:val="a0"/>
    <w:rsid w:val="005C21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5199;&#34255;&#26053;&#28216;&#36816;&#36755;&#31649;&#29702;&#31995;&#32479;\doc\&#27169;&#26495;\&#39033;&#30446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E6D368-62C9-400A-B8C6-E22F4960B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项目模板.dotx</Template>
  <TotalTime>375</TotalTime>
  <Pages>5</Pages>
  <Words>208</Words>
  <Characters>1192</Characters>
  <Application>Microsoft Office Word</Application>
  <DocSecurity>0</DocSecurity>
  <Lines>9</Lines>
  <Paragraphs>2</Paragraphs>
  <ScaleCrop>false</ScaleCrop>
  <Company>HP</Company>
  <LinksUpToDate>false</LinksUpToDate>
  <CharactersWithSpaces>1398</CharactersWithSpaces>
  <SharedDoc>false</SharedDoc>
  <HLinks>
    <vt:vector size="6" baseType="variant">
      <vt:variant>
        <vt:i4>1900602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_Toc307487692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毛恩德</dc:creator>
  <cp:lastModifiedBy>User</cp:lastModifiedBy>
  <cp:revision>189</cp:revision>
  <cp:lastPrinted>1900-12-31T16:00:00Z</cp:lastPrinted>
  <dcterms:created xsi:type="dcterms:W3CDTF">2014-01-22T03:44:00Z</dcterms:created>
  <dcterms:modified xsi:type="dcterms:W3CDTF">2014-01-23T05:19:00Z</dcterms:modified>
</cp:coreProperties>
</file>